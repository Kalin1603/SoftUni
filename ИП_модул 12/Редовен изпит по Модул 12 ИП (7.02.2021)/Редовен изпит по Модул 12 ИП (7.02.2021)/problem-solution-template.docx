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3CF1" w14:textId="77777777" w:rsidR="00140B93" w:rsidRDefault="00140B93"/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BE564C" w14:paraId="7285E2DD" w14:textId="77777777" w:rsidTr="00140B93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67FB6BA" w14:textId="77777777" w:rsidR="00692703" w:rsidRPr="00140B93" w:rsidRDefault="00140B93" w:rsidP="00913946">
            <w:pPr>
              <w:pStyle w:val="Title"/>
              <w:rPr>
                <w:sz w:val="40"/>
                <w:szCs w:val="40"/>
                <w:lang w:val="ru-RU"/>
              </w:rPr>
            </w:pPr>
            <w:r w:rsidRPr="00140B93">
              <w:rPr>
                <w:rStyle w:val="IntenseEmphasis"/>
                <w:sz w:val="40"/>
                <w:szCs w:val="40"/>
                <w:lang w:val="ru-RU"/>
              </w:rPr>
              <w:t>Име</w:t>
            </w:r>
            <w:r w:rsidR="00692703" w:rsidRPr="00140B93">
              <w:rPr>
                <w:sz w:val="40"/>
                <w:szCs w:val="40"/>
                <w:lang w:val="ru-RU"/>
              </w:rPr>
              <w:t xml:space="preserve"> </w:t>
            </w:r>
            <w:r w:rsidRPr="00140B93">
              <w:rPr>
                <w:rStyle w:val="IntenseEmphasis"/>
                <w:sz w:val="40"/>
                <w:szCs w:val="40"/>
                <w:lang w:val="bg-BG"/>
              </w:rPr>
              <w:t>Презиме Фамилия</w:t>
            </w:r>
          </w:p>
          <w:p w14:paraId="2C91DADC" w14:textId="77777777" w:rsidR="00692703" w:rsidRPr="00140B93" w:rsidRDefault="00140B93" w:rsidP="00140B93">
            <w:pPr>
              <w:pStyle w:val="ContactInfoEmphasis"/>
              <w:contextualSpacing w:val="0"/>
              <w:rPr>
                <w:sz w:val="28"/>
                <w:szCs w:val="28"/>
                <w:lang w:val="bg-BG"/>
              </w:rPr>
            </w:pPr>
            <w:r w:rsidRPr="00140B93">
              <w:rPr>
                <w:sz w:val="28"/>
                <w:szCs w:val="28"/>
                <w:lang w:val="bg-BG"/>
              </w:rPr>
              <w:t>Идентификационен</w:t>
            </w:r>
            <w:r w:rsidR="00692703" w:rsidRPr="00140B93">
              <w:rPr>
                <w:sz w:val="28"/>
                <w:szCs w:val="28"/>
                <w:lang w:val="ru-RU"/>
              </w:rPr>
              <w:t xml:space="preserve"> </w:t>
            </w:r>
            <w:sdt>
              <w:sdtPr>
                <w:rPr>
                  <w:sz w:val="28"/>
                  <w:szCs w:val="28"/>
                </w:rPr>
                <w:alias w:val="Divider dot:"/>
                <w:tag w:val="Divider dot:"/>
                <w:id w:val="2000459528"/>
                <w:placeholder>
                  <w:docPart w:val="10014CBA25154A81A2ACD58425A1F06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40B93">
                  <w:rPr>
                    <w:sz w:val="28"/>
                    <w:szCs w:val="28"/>
                    <w:lang w:val="ru-RU"/>
                  </w:rPr>
                  <w:t>·</w:t>
                </w:r>
              </w:sdtContent>
            </w:sdt>
            <w:r w:rsidR="00692703" w:rsidRPr="00140B93">
              <w:rPr>
                <w:sz w:val="28"/>
                <w:szCs w:val="28"/>
                <w:lang w:val="ru-RU"/>
              </w:rPr>
              <w:t xml:space="preserve"> </w:t>
            </w:r>
            <w:r w:rsidRPr="00140B93">
              <w:rPr>
                <w:sz w:val="28"/>
                <w:szCs w:val="28"/>
                <w:lang w:val="bg-BG"/>
              </w:rPr>
              <w:t>номер</w:t>
            </w:r>
          </w:p>
        </w:tc>
      </w:tr>
      <w:tr w:rsidR="009571D8" w:rsidRPr="00140B93" w14:paraId="3BAA38CF" w14:textId="77777777" w:rsidTr="00140B93">
        <w:tc>
          <w:tcPr>
            <w:tcW w:w="9360" w:type="dxa"/>
            <w:tcMar>
              <w:top w:w="432" w:type="dxa"/>
            </w:tcMar>
          </w:tcPr>
          <w:p w14:paraId="155D3A4A" w14:textId="77777777" w:rsidR="001755A8" w:rsidRPr="00140B93" w:rsidRDefault="00140B93" w:rsidP="00140B93">
            <w:pPr>
              <w:rPr>
                <w:sz w:val="24"/>
                <w:szCs w:val="24"/>
                <w:lang w:val="bg-BG"/>
              </w:rPr>
            </w:pPr>
            <w:r w:rsidRPr="00140B93">
              <w:rPr>
                <w:b/>
                <w:sz w:val="24"/>
                <w:szCs w:val="24"/>
                <w:lang w:val="bg-BG"/>
              </w:rPr>
              <w:t>Обучаващ център:</w:t>
            </w:r>
            <w:r w:rsidRPr="00140B93">
              <w:rPr>
                <w:sz w:val="24"/>
                <w:szCs w:val="24"/>
                <w:lang w:val="bg-BG"/>
              </w:rPr>
              <w:t xml:space="preserve"> …….</w:t>
            </w:r>
          </w:p>
          <w:p w14:paraId="3491E20E" w14:textId="77777777" w:rsidR="00140B93" w:rsidRPr="00140B93" w:rsidRDefault="00140B93" w:rsidP="00140B93">
            <w:pPr>
              <w:contextualSpacing w:val="0"/>
              <w:rPr>
                <w:sz w:val="24"/>
                <w:szCs w:val="24"/>
                <w:lang w:val="bg-BG"/>
              </w:rPr>
            </w:pPr>
            <w:r w:rsidRPr="00140B93">
              <w:rPr>
                <w:b/>
                <w:sz w:val="24"/>
                <w:szCs w:val="24"/>
                <w:lang w:val="bg-BG"/>
              </w:rPr>
              <w:t>Водещ преподавател:</w:t>
            </w:r>
            <w:r w:rsidRPr="00140B93">
              <w:rPr>
                <w:sz w:val="24"/>
                <w:szCs w:val="24"/>
                <w:lang w:val="bg-BG"/>
              </w:rPr>
              <w:t xml:space="preserve"> …….</w:t>
            </w:r>
          </w:p>
          <w:p w14:paraId="5B99FD43" w14:textId="77777777" w:rsidR="00140B93" w:rsidRPr="00140B93" w:rsidRDefault="00140B93" w:rsidP="00140B93">
            <w:pPr>
              <w:contextualSpacing w:val="0"/>
              <w:rPr>
                <w:sz w:val="24"/>
                <w:szCs w:val="24"/>
                <w:lang w:val="bg-BG"/>
              </w:rPr>
            </w:pPr>
            <w:r w:rsidRPr="00140B93">
              <w:rPr>
                <w:b/>
                <w:sz w:val="24"/>
                <w:szCs w:val="24"/>
                <w:lang w:val="bg-BG"/>
              </w:rPr>
              <w:t>Група:</w:t>
            </w:r>
            <w:r w:rsidRPr="00140B93">
              <w:rPr>
                <w:sz w:val="24"/>
                <w:szCs w:val="24"/>
                <w:lang w:val="bg-BG"/>
              </w:rPr>
              <w:t xml:space="preserve"> ……</w:t>
            </w:r>
          </w:p>
          <w:p w14:paraId="3D95ECCD" w14:textId="77777777" w:rsidR="00140B93" w:rsidRPr="00140B93" w:rsidRDefault="00140B93" w:rsidP="00140B93">
            <w:pPr>
              <w:contextualSpacing w:val="0"/>
              <w:rPr>
                <w:lang w:val="bg-BG"/>
              </w:rPr>
            </w:pPr>
            <w:r w:rsidRPr="00140B93">
              <w:rPr>
                <w:b/>
                <w:sz w:val="24"/>
                <w:szCs w:val="24"/>
                <w:lang w:val="bg-BG"/>
              </w:rPr>
              <w:t>Училище:</w:t>
            </w:r>
            <w:r w:rsidRPr="00140B93">
              <w:rPr>
                <w:sz w:val="24"/>
                <w:szCs w:val="24"/>
                <w:lang w:val="bg-BG"/>
              </w:rPr>
              <w:t xml:space="preserve"> ……</w:t>
            </w:r>
          </w:p>
        </w:tc>
      </w:tr>
    </w:tbl>
    <w:p w14:paraId="0C5229DB" w14:textId="77777777" w:rsidR="004E01EB" w:rsidRPr="00CF1A49" w:rsidRDefault="00140B93" w:rsidP="004E01EB">
      <w:pPr>
        <w:pStyle w:val="Heading1"/>
      </w:pPr>
      <w:r>
        <w:rPr>
          <w:lang w:val="bg-BG"/>
        </w:rPr>
        <w:t>Проблем 1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B4432EC" w14:textId="77777777" w:rsidTr="007A37A7">
        <w:tc>
          <w:tcPr>
            <w:tcW w:w="9290" w:type="dxa"/>
          </w:tcPr>
          <w:p w14:paraId="5F8EFB1B" w14:textId="7297909E" w:rsidR="001E3120" w:rsidRPr="007A37A7" w:rsidRDefault="007A37A7" w:rsidP="00140B93">
            <w:pPr>
              <w:contextualSpacing w:val="0"/>
            </w:pPr>
            <w:r>
              <w:rPr>
                <w:lang w:val="bg-BG"/>
              </w:rPr>
              <w:t xml:space="preserve">След стартиране на приложението възниква грешка в </w:t>
            </w:r>
            <w:proofErr w:type="spellStart"/>
            <w:r>
              <w:t>ContactsController.cs</w:t>
            </w:r>
            <w:proofErr w:type="spellEnd"/>
          </w:p>
        </w:tc>
      </w:tr>
    </w:tbl>
    <w:p w14:paraId="3FE3E4C3" w14:textId="77777777" w:rsidR="00DA59AA" w:rsidRPr="00CF1A49" w:rsidRDefault="00140B93" w:rsidP="0097790C">
      <w:pPr>
        <w:pStyle w:val="Heading1"/>
      </w:pPr>
      <w:r>
        <w:rPr>
          <w:lang w:val="bg-BG"/>
        </w:rPr>
        <w:t>Решение на проблем 1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6A1FDF5" w14:textId="77777777" w:rsidTr="00140B93">
        <w:tc>
          <w:tcPr>
            <w:tcW w:w="9290" w:type="dxa"/>
          </w:tcPr>
          <w:p w14:paraId="553D2ADB" w14:textId="6D97A0EE" w:rsidR="007538DC" w:rsidRPr="007A37A7" w:rsidRDefault="007A37A7" w:rsidP="00140B93">
            <w:pPr>
              <w:contextualSpacing w:val="0"/>
            </w:pPr>
            <w:proofErr w:type="spellStart"/>
            <w:proofErr w:type="gramStart"/>
            <w:r>
              <w:t>ToList</w:t>
            </w:r>
            <w:proofErr w:type="spellEnd"/>
            <w:r>
              <w:t>(</w:t>
            </w:r>
            <w:proofErr w:type="gramEnd"/>
            <w:r>
              <w:t xml:space="preserve">) </w:t>
            </w:r>
            <w:r>
              <w:rPr>
                <w:lang w:val="bg-BG"/>
              </w:rPr>
              <w:t xml:space="preserve">не е </w:t>
            </w:r>
            <w:r>
              <w:t xml:space="preserve">async </w:t>
            </w:r>
            <w:r>
              <w:rPr>
                <w:lang w:val="bg-BG"/>
              </w:rPr>
              <w:t xml:space="preserve">метод и не връща </w:t>
            </w:r>
            <w:r>
              <w:t>Task</w:t>
            </w:r>
            <w:r>
              <w:rPr>
                <w:lang w:val="bg-BG"/>
              </w:rPr>
              <w:t xml:space="preserve">, затова трябва да се използва </w:t>
            </w:r>
            <w:proofErr w:type="spellStart"/>
            <w:r>
              <w:t>ToListAsync</w:t>
            </w:r>
            <w:proofErr w:type="spellEnd"/>
            <w:r>
              <w:t>()</w:t>
            </w:r>
          </w:p>
        </w:tc>
      </w:tr>
    </w:tbl>
    <w:p w14:paraId="64C1CB67" w14:textId="77777777" w:rsidR="00140B93" w:rsidRPr="00CF1A49" w:rsidRDefault="00140B93" w:rsidP="00140B93">
      <w:pPr>
        <w:pStyle w:val="Heading1"/>
      </w:pPr>
      <w:r>
        <w:rPr>
          <w:lang w:val="bg-BG"/>
        </w:rPr>
        <w:t>Проблем 2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40B93" w:rsidRPr="00CF1A49" w14:paraId="530648A6" w14:textId="77777777" w:rsidTr="00ED191A">
        <w:tc>
          <w:tcPr>
            <w:tcW w:w="9355" w:type="dxa"/>
          </w:tcPr>
          <w:p w14:paraId="616DF96A" w14:textId="69F1C921" w:rsidR="00140B93" w:rsidRPr="00CF1A49" w:rsidRDefault="00A87B22" w:rsidP="00ED191A">
            <w:pPr>
              <w:contextualSpacing w:val="0"/>
            </w:pP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изтриване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запис</w:t>
            </w:r>
            <w:proofErr w:type="spellEnd"/>
            <w:r>
              <w:t xml:space="preserve">, </w:t>
            </w:r>
            <w:proofErr w:type="spellStart"/>
            <w:r>
              <w:t>данните</w:t>
            </w:r>
            <w:proofErr w:type="spellEnd"/>
            <w:r>
              <w:t xml:space="preserve"> в </w:t>
            </w:r>
            <w:proofErr w:type="spellStart"/>
            <w:r>
              <w:t>базата</w:t>
            </w:r>
            <w:proofErr w:type="spellEnd"/>
            <w:r>
              <w:t xml:space="preserve"> </w:t>
            </w:r>
            <w:proofErr w:type="spellStart"/>
            <w:r>
              <w:t>то</w:t>
            </w:r>
            <w:proofErr w:type="spellEnd"/>
            <w:r>
              <w:t xml:space="preserve"> </w:t>
            </w:r>
            <w:proofErr w:type="spellStart"/>
            <w:r>
              <w:t>данни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порменят</w:t>
            </w:r>
            <w:proofErr w:type="spellEnd"/>
            <w:r>
              <w:t xml:space="preserve"> и </w:t>
            </w:r>
            <w:proofErr w:type="spellStart"/>
            <w:r>
              <w:t>записът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изтрива</w:t>
            </w:r>
            <w:proofErr w:type="spellEnd"/>
          </w:p>
        </w:tc>
      </w:tr>
      <w:tr w:rsidR="00140B93" w:rsidRPr="00CF1A49" w14:paraId="1E11A4C0" w14:textId="77777777" w:rsidTr="00ED191A">
        <w:tc>
          <w:tcPr>
            <w:tcW w:w="9355" w:type="dxa"/>
            <w:tcMar>
              <w:top w:w="216" w:type="dxa"/>
            </w:tcMar>
          </w:tcPr>
          <w:p w14:paraId="331DECC9" w14:textId="6198D2FC" w:rsidR="00140B93" w:rsidRPr="00140B93" w:rsidRDefault="00140B93" w:rsidP="00ED191A">
            <w:pPr>
              <w:rPr>
                <w:lang w:val="bg-BG"/>
              </w:rPr>
            </w:pPr>
          </w:p>
        </w:tc>
      </w:tr>
    </w:tbl>
    <w:p w14:paraId="25EA2967" w14:textId="77777777" w:rsidR="00140B93" w:rsidRPr="00CF1A49" w:rsidRDefault="00140B93" w:rsidP="00140B93">
      <w:pPr>
        <w:pStyle w:val="Heading1"/>
      </w:pPr>
      <w:r>
        <w:rPr>
          <w:lang w:val="bg-BG"/>
        </w:rPr>
        <w:t>Решение на проблем 2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40B93" w:rsidRPr="00CF1A49" w14:paraId="3037C3CB" w14:textId="77777777" w:rsidTr="00140B93">
        <w:tc>
          <w:tcPr>
            <w:tcW w:w="9290" w:type="dxa"/>
          </w:tcPr>
          <w:p w14:paraId="23430B1E" w14:textId="77777777" w:rsidR="00140B93" w:rsidRPr="00140B93" w:rsidRDefault="00140B93" w:rsidP="00ED191A">
            <w:pPr>
              <w:pStyle w:val="Heading3"/>
              <w:contextualSpacing w:val="0"/>
              <w:outlineLvl w:val="2"/>
              <w:rPr>
                <w:lang w:val="bg-BG"/>
              </w:rPr>
            </w:pPr>
            <w:r>
              <w:rPr>
                <w:lang w:val="bg-BG"/>
              </w:rPr>
              <w:t>….</w:t>
            </w:r>
          </w:p>
          <w:p w14:paraId="5E0E484D" w14:textId="77777777" w:rsidR="00140B93" w:rsidRPr="00140B93" w:rsidRDefault="00140B93" w:rsidP="00ED191A">
            <w:pPr>
              <w:pStyle w:val="Heading2"/>
              <w:contextualSpacing w:val="0"/>
              <w:outlineLvl w:val="1"/>
              <w:rPr>
                <w:lang w:val="bg-BG"/>
              </w:rPr>
            </w:pPr>
            <w:r>
              <w:rPr>
                <w:lang w:val="bg-BG"/>
              </w:rPr>
              <w:t>….</w:t>
            </w:r>
          </w:p>
          <w:p w14:paraId="64F899F9" w14:textId="77777777" w:rsidR="00140B93" w:rsidRPr="00CF1A49" w:rsidRDefault="00140B93" w:rsidP="00ED191A">
            <w:pPr>
              <w:contextualSpacing w:val="0"/>
            </w:pPr>
            <w:r>
              <w:rPr>
                <w:lang w:val="bg-BG"/>
              </w:rPr>
              <w:t>….</w:t>
            </w:r>
          </w:p>
        </w:tc>
      </w:tr>
      <w:tr w:rsidR="00140B93" w:rsidRPr="00CF1A49" w14:paraId="6809ACFC" w14:textId="77777777" w:rsidTr="00140B93">
        <w:tc>
          <w:tcPr>
            <w:tcW w:w="9290" w:type="dxa"/>
            <w:tcMar>
              <w:top w:w="216" w:type="dxa"/>
            </w:tcMar>
          </w:tcPr>
          <w:p w14:paraId="665F1085" w14:textId="77777777" w:rsidR="00140B93" w:rsidRDefault="00140B93" w:rsidP="00ED191A">
            <w:pPr>
              <w:pStyle w:val="Heading3"/>
              <w:contextualSpacing w:val="0"/>
              <w:outlineLvl w:val="2"/>
            </w:pPr>
            <w:r>
              <w:rPr>
                <w:lang w:val="bg-BG"/>
              </w:rPr>
              <w:t>….</w:t>
            </w:r>
          </w:p>
        </w:tc>
      </w:tr>
    </w:tbl>
    <w:p w14:paraId="563E2440" w14:textId="77777777" w:rsidR="00140B93" w:rsidRPr="00CF1A49" w:rsidRDefault="00140B93" w:rsidP="00140B93">
      <w:pPr>
        <w:pStyle w:val="Heading1"/>
      </w:pPr>
      <w:r>
        <w:rPr>
          <w:lang w:val="bg-BG"/>
        </w:rPr>
        <w:t>Проблем 3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40B93" w:rsidRPr="00CF1A49" w14:paraId="6C37DA06" w14:textId="77777777" w:rsidTr="00ED191A">
        <w:tc>
          <w:tcPr>
            <w:tcW w:w="9355" w:type="dxa"/>
          </w:tcPr>
          <w:p w14:paraId="290189E3" w14:textId="77777777" w:rsidR="00140B93" w:rsidRPr="00140B93" w:rsidRDefault="00140B93" w:rsidP="00ED191A">
            <w:pPr>
              <w:pStyle w:val="Heading3"/>
              <w:contextualSpacing w:val="0"/>
              <w:outlineLvl w:val="2"/>
              <w:rPr>
                <w:lang w:val="bg-BG"/>
              </w:rPr>
            </w:pPr>
            <w:r>
              <w:rPr>
                <w:lang w:val="bg-BG"/>
              </w:rPr>
              <w:t>…</w:t>
            </w:r>
          </w:p>
          <w:p w14:paraId="3B138CC0" w14:textId="77777777" w:rsidR="00140B93" w:rsidRPr="00140B93" w:rsidRDefault="00140B93" w:rsidP="00ED191A">
            <w:pPr>
              <w:pStyle w:val="Heading2"/>
              <w:contextualSpacing w:val="0"/>
              <w:outlineLvl w:val="1"/>
              <w:rPr>
                <w:lang w:val="bg-BG"/>
              </w:rPr>
            </w:pPr>
            <w:r>
              <w:rPr>
                <w:lang w:val="bg-BG"/>
              </w:rPr>
              <w:t>….</w:t>
            </w:r>
          </w:p>
          <w:p w14:paraId="780B7FEF" w14:textId="77777777" w:rsidR="00140B93" w:rsidRPr="00CF1A49" w:rsidRDefault="00140B93" w:rsidP="00ED191A">
            <w:pPr>
              <w:contextualSpacing w:val="0"/>
            </w:pPr>
            <w:r>
              <w:rPr>
                <w:lang w:val="bg-BG"/>
              </w:rPr>
              <w:t>…..</w:t>
            </w:r>
          </w:p>
        </w:tc>
      </w:tr>
      <w:tr w:rsidR="00140B93" w:rsidRPr="00CF1A49" w14:paraId="57B3C962" w14:textId="77777777" w:rsidTr="00ED191A">
        <w:tc>
          <w:tcPr>
            <w:tcW w:w="9355" w:type="dxa"/>
            <w:tcMar>
              <w:top w:w="216" w:type="dxa"/>
            </w:tcMar>
          </w:tcPr>
          <w:p w14:paraId="35B40F18" w14:textId="77777777" w:rsidR="00140B93" w:rsidRPr="00140B93" w:rsidRDefault="00140B93" w:rsidP="00ED191A">
            <w:pPr>
              <w:rPr>
                <w:lang w:val="bg-BG"/>
              </w:rPr>
            </w:pPr>
            <w:r>
              <w:rPr>
                <w:lang w:val="bg-BG"/>
              </w:rPr>
              <w:t>…..</w:t>
            </w:r>
          </w:p>
        </w:tc>
      </w:tr>
    </w:tbl>
    <w:p w14:paraId="2741A140" w14:textId="77777777" w:rsidR="00140B93" w:rsidRPr="00CF1A49" w:rsidRDefault="00140B93" w:rsidP="00140B93">
      <w:pPr>
        <w:pStyle w:val="Heading1"/>
      </w:pPr>
      <w:r>
        <w:rPr>
          <w:lang w:val="bg-BG"/>
        </w:rPr>
        <w:t>Решение на проблем 3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40B93" w:rsidRPr="00CF1A49" w14:paraId="2B7C3992" w14:textId="77777777" w:rsidTr="00BB0B65">
        <w:tc>
          <w:tcPr>
            <w:tcW w:w="9290" w:type="dxa"/>
          </w:tcPr>
          <w:p w14:paraId="1BD3D644" w14:textId="77777777" w:rsidR="00140B93" w:rsidRPr="00140B93" w:rsidRDefault="00140B93" w:rsidP="00ED191A">
            <w:pPr>
              <w:pStyle w:val="Heading3"/>
              <w:contextualSpacing w:val="0"/>
              <w:outlineLvl w:val="2"/>
              <w:rPr>
                <w:lang w:val="bg-BG"/>
              </w:rPr>
            </w:pPr>
            <w:r>
              <w:rPr>
                <w:lang w:val="bg-BG"/>
              </w:rPr>
              <w:t>….</w:t>
            </w:r>
          </w:p>
          <w:p w14:paraId="28CFA328" w14:textId="77777777" w:rsidR="00140B93" w:rsidRPr="00140B93" w:rsidRDefault="00140B93" w:rsidP="00ED191A">
            <w:pPr>
              <w:pStyle w:val="Heading2"/>
              <w:contextualSpacing w:val="0"/>
              <w:outlineLvl w:val="1"/>
              <w:rPr>
                <w:lang w:val="bg-BG"/>
              </w:rPr>
            </w:pPr>
            <w:r>
              <w:rPr>
                <w:lang w:val="bg-BG"/>
              </w:rPr>
              <w:lastRenderedPageBreak/>
              <w:t>….</w:t>
            </w:r>
          </w:p>
          <w:p w14:paraId="40B2EEB4" w14:textId="77777777" w:rsidR="00140B93" w:rsidRPr="00CF1A49" w:rsidRDefault="00140B93" w:rsidP="00ED191A">
            <w:pPr>
              <w:contextualSpacing w:val="0"/>
            </w:pPr>
            <w:r>
              <w:rPr>
                <w:lang w:val="bg-BG"/>
              </w:rPr>
              <w:t>….</w:t>
            </w:r>
          </w:p>
        </w:tc>
      </w:tr>
      <w:tr w:rsidR="00140B93" w:rsidRPr="00CF1A49" w14:paraId="7F03280C" w14:textId="77777777" w:rsidTr="00BB0B65">
        <w:tc>
          <w:tcPr>
            <w:tcW w:w="9290" w:type="dxa"/>
            <w:tcMar>
              <w:top w:w="216" w:type="dxa"/>
            </w:tcMar>
          </w:tcPr>
          <w:p w14:paraId="57B96922" w14:textId="77777777" w:rsidR="00140B93" w:rsidRDefault="00140B93" w:rsidP="00ED191A">
            <w:pPr>
              <w:pStyle w:val="Heading3"/>
              <w:contextualSpacing w:val="0"/>
              <w:outlineLvl w:val="2"/>
            </w:pPr>
            <w:r>
              <w:rPr>
                <w:lang w:val="bg-BG"/>
              </w:rPr>
              <w:lastRenderedPageBreak/>
              <w:t>….</w:t>
            </w:r>
          </w:p>
        </w:tc>
      </w:tr>
    </w:tbl>
    <w:p w14:paraId="37244760" w14:textId="77777777" w:rsidR="00BB0B65" w:rsidRPr="00CF1A49" w:rsidRDefault="00BB0B65" w:rsidP="00BB0B65">
      <w:pPr>
        <w:pStyle w:val="Heading1"/>
      </w:pPr>
      <w:r>
        <w:rPr>
          <w:lang w:val="bg-BG"/>
        </w:rPr>
        <w:t>Проблем 4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B0B65" w:rsidRPr="00CF1A49" w14:paraId="11BB8786" w14:textId="77777777" w:rsidTr="00ED191A">
        <w:tc>
          <w:tcPr>
            <w:tcW w:w="9355" w:type="dxa"/>
          </w:tcPr>
          <w:p w14:paraId="05D300D3" w14:textId="77777777" w:rsidR="00BB0B65" w:rsidRPr="00140B93" w:rsidRDefault="00BB0B65" w:rsidP="00ED191A">
            <w:pPr>
              <w:pStyle w:val="Heading3"/>
              <w:contextualSpacing w:val="0"/>
              <w:outlineLvl w:val="2"/>
              <w:rPr>
                <w:lang w:val="bg-BG"/>
              </w:rPr>
            </w:pPr>
            <w:r>
              <w:rPr>
                <w:lang w:val="bg-BG"/>
              </w:rPr>
              <w:t>…</w:t>
            </w:r>
          </w:p>
          <w:p w14:paraId="0AD3550E" w14:textId="77777777" w:rsidR="00BB0B65" w:rsidRPr="00140B93" w:rsidRDefault="00BB0B65" w:rsidP="00ED191A">
            <w:pPr>
              <w:pStyle w:val="Heading2"/>
              <w:contextualSpacing w:val="0"/>
              <w:outlineLvl w:val="1"/>
              <w:rPr>
                <w:lang w:val="bg-BG"/>
              </w:rPr>
            </w:pPr>
            <w:r>
              <w:rPr>
                <w:lang w:val="bg-BG"/>
              </w:rPr>
              <w:t>….</w:t>
            </w:r>
          </w:p>
          <w:p w14:paraId="6872A89D" w14:textId="77777777" w:rsidR="00BB0B65" w:rsidRPr="00CF1A49" w:rsidRDefault="00BB0B65" w:rsidP="00ED191A">
            <w:pPr>
              <w:contextualSpacing w:val="0"/>
            </w:pPr>
            <w:r>
              <w:rPr>
                <w:lang w:val="bg-BG"/>
              </w:rPr>
              <w:t>…..</w:t>
            </w:r>
          </w:p>
        </w:tc>
      </w:tr>
      <w:tr w:rsidR="00BB0B65" w:rsidRPr="00CF1A49" w14:paraId="6C067207" w14:textId="77777777" w:rsidTr="00ED191A">
        <w:tc>
          <w:tcPr>
            <w:tcW w:w="9355" w:type="dxa"/>
            <w:tcMar>
              <w:top w:w="216" w:type="dxa"/>
            </w:tcMar>
          </w:tcPr>
          <w:p w14:paraId="624AD627" w14:textId="77777777" w:rsidR="00BB0B65" w:rsidRPr="00140B93" w:rsidRDefault="00BB0B65" w:rsidP="00ED191A">
            <w:pPr>
              <w:rPr>
                <w:lang w:val="bg-BG"/>
              </w:rPr>
            </w:pPr>
            <w:r>
              <w:rPr>
                <w:lang w:val="bg-BG"/>
              </w:rPr>
              <w:t>…..</w:t>
            </w:r>
          </w:p>
        </w:tc>
      </w:tr>
    </w:tbl>
    <w:p w14:paraId="4E516AE8" w14:textId="77777777" w:rsidR="00BB0B65" w:rsidRPr="00CF1A49" w:rsidRDefault="00BB0B65" w:rsidP="00BB0B65">
      <w:pPr>
        <w:pStyle w:val="Heading1"/>
      </w:pPr>
      <w:r>
        <w:rPr>
          <w:lang w:val="bg-BG"/>
        </w:rPr>
        <w:t>Решение на проблем 4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B0B65" w:rsidRPr="00CF1A49" w14:paraId="63047D88" w14:textId="77777777" w:rsidTr="00BB0B65">
        <w:tc>
          <w:tcPr>
            <w:tcW w:w="9290" w:type="dxa"/>
          </w:tcPr>
          <w:p w14:paraId="247F2392" w14:textId="77777777" w:rsidR="00BB0B65" w:rsidRPr="00140B93" w:rsidRDefault="00BB0B65" w:rsidP="00ED191A">
            <w:pPr>
              <w:pStyle w:val="Heading3"/>
              <w:contextualSpacing w:val="0"/>
              <w:outlineLvl w:val="2"/>
              <w:rPr>
                <w:lang w:val="bg-BG"/>
              </w:rPr>
            </w:pPr>
            <w:r>
              <w:rPr>
                <w:lang w:val="bg-BG"/>
              </w:rPr>
              <w:t>….</w:t>
            </w:r>
          </w:p>
          <w:p w14:paraId="3C8450FC" w14:textId="77777777" w:rsidR="00BB0B65" w:rsidRPr="00140B93" w:rsidRDefault="00BB0B65" w:rsidP="00ED191A">
            <w:pPr>
              <w:pStyle w:val="Heading2"/>
              <w:contextualSpacing w:val="0"/>
              <w:outlineLvl w:val="1"/>
              <w:rPr>
                <w:lang w:val="bg-BG"/>
              </w:rPr>
            </w:pPr>
            <w:r>
              <w:rPr>
                <w:lang w:val="bg-BG"/>
              </w:rPr>
              <w:t>….</w:t>
            </w:r>
          </w:p>
          <w:p w14:paraId="3B23AF2F" w14:textId="77777777" w:rsidR="00BB0B65" w:rsidRPr="00CF1A49" w:rsidRDefault="00BB0B65" w:rsidP="00ED191A">
            <w:pPr>
              <w:contextualSpacing w:val="0"/>
            </w:pPr>
            <w:r>
              <w:rPr>
                <w:lang w:val="bg-BG"/>
              </w:rPr>
              <w:t>….</w:t>
            </w:r>
          </w:p>
        </w:tc>
      </w:tr>
      <w:tr w:rsidR="00BB0B65" w:rsidRPr="00CF1A49" w14:paraId="39157B67" w14:textId="77777777" w:rsidTr="00BB0B65">
        <w:tc>
          <w:tcPr>
            <w:tcW w:w="9290" w:type="dxa"/>
            <w:tcMar>
              <w:top w:w="216" w:type="dxa"/>
            </w:tcMar>
          </w:tcPr>
          <w:p w14:paraId="3E50B3FB" w14:textId="77777777" w:rsidR="00BB0B65" w:rsidRDefault="00BB0B65" w:rsidP="00ED191A">
            <w:pPr>
              <w:pStyle w:val="Heading3"/>
              <w:contextualSpacing w:val="0"/>
              <w:outlineLvl w:val="2"/>
            </w:pPr>
            <w:r>
              <w:rPr>
                <w:lang w:val="bg-BG"/>
              </w:rPr>
              <w:t>….</w:t>
            </w:r>
          </w:p>
        </w:tc>
      </w:tr>
    </w:tbl>
    <w:p w14:paraId="082BE262" w14:textId="77777777" w:rsidR="00BE564C" w:rsidRPr="00BE564C" w:rsidRDefault="00BE564C" w:rsidP="00BE564C">
      <w:pPr>
        <w:pStyle w:val="Heading1"/>
      </w:pPr>
      <w:r>
        <w:rPr>
          <w:lang w:val="bg-BG"/>
        </w:rPr>
        <w:t xml:space="preserve">Проблем </w:t>
      </w:r>
      <w:r>
        <w:t>5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E564C" w:rsidRPr="00CF1A49" w14:paraId="46E6E2D5" w14:textId="77777777" w:rsidTr="00884026">
        <w:tc>
          <w:tcPr>
            <w:tcW w:w="9355" w:type="dxa"/>
          </w:tcPr>
          <w:p w14:paraId="1698736A" w14:textId="77777777" w:rsidR="00BE564C" w:rsidRPr="00140B93" w:rsidRDefault="00BE564C" w:rsidP="00884026">
            <w:pPr>
              <w:pStyle w:val="Heading3"/>
              <w:contextualSpacing w:val="0"/>
              <w:outlineLvl w:val="2"/>
              <w:rPr>
                <w:lang w:val="bg-BG"/>
              </w:rPr>
            </w:pPr>
            <w:r>
              <w:rPr>
                <w:lang w:val="bg-BG"/>
              </w:rPr>
              <w:t>…</w:t>
            </w:r>
          </w:p>
          <w:p w14:paraId="71906A9E" w14:textId="77777777" w:rsidR="00BE564C" w:rsidRPr="00140B93" w:rsidRDefault="00BE564C" w:rsidP="00884026">
            <w:pPr>
              <w:pStyle w:val="Heading2"/>
              <w:contextualSpacing w:val="0"/>
              <w:outlineLvl w:val="1"/>
              <w:rPr>
                <w:lang w:val="bg-BG"/>
              </w:rPr>
            </w:pPr>
            <w:r>
              <w:rPr>
                <w:lang w:val="bg-BG"/>
              </w:rPr>
              <w:t>….</w:t>
            </w:r>
          </w:p>
          <w:p w14:paraId="4C5729AE" w14:textId="77777777" w:rsidR="00BE564C" w:rsidRPr="00CF1A49" w:rsidRDefault="00BE564C" w:rsidP="00884026">
            <w:pPr>
              <w:contextualSpacing w:val="0"/>
            </w:pPr>
            <w:r>
              <w:rPr>
                <w:lang w:val="bg-BG"/>
              </w:rPr>
              <w:t>…..</w:t>
            </w:r>
          </w:p>
        </w:tc>
      </w:tr>
      <w:tr w:rsidR="00BE564C" w:rsidRPr="00CF1A49" w14:paraId="6072B996" w14:textId="77777777" w:rsidTr="00884026">
        <w:tc>
          <w:tcPr>
            <w:tcW w:w="9355" w:type="dxa"/>
            <w:tcMar>
              <w:top w:w="216" w:type="dxa"/>
            </w:tcMar>
          </w:tcPr>
          <w:p w14:paraId="2298F16D" w14:textId="77777777" w:rsidR="00BE564C" w:rsidRPr="00140B93" w:rsidRDefault="00BE564C" w:rsidP="00884026">
            <w:pPr>
              <w:rPr>
                <w:lang w:val="bg-BG"/>
              </w:rPr>
            </w:pPr>
            <w:r>
              <w:rPr>
                <w:lang w:val="bg-BG"/>
              </w:rPr>
              <w:t>…..</w:t>
            </w:r>
          </w:p>
        </w:tc>
      </w:tr>
    </w:tbl>
    <w:p w14:paraId="2C46AB46" w14:textId="77777777" w:rsidR="00BE564C" w:rsidRPr="00BE564C" w:rsidRDefault="00BE564C" w:rsidP="00BE564C">
      <w:pPr>
        <w:pStyle w:val="Heading1"/>
      </w:pPr>
      <w:r>
        <w:rPr>
          <w:lang w:val="bg-BG"/>
        </w:rPr>
        <w:t xml:space="preserve">Решение на проблем </w:t>
      </w:r>
      <w:r>
        <w:t>5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E564C" w:rsidRPr="00CF1A49" w14:paraId="2EE8BA53" w14:textId="77777777" w:rsidTr="00884026">
        <w:tc>
          <w:tcPr>
            <w:tcW w:w="9290" w:type="dxa"/>
          </w:tcPr>
          <w:p w14:paraId="2E2578F8" w14:textId="77777777" w:rsidR="00BE564C" w:rsidRPr="00140B93" w:rsidRDefault="00BE564C" w:rsidP="00884026">
            <w:pPr>
              <w:pStyle w:val="Heading3"/>
              <w:contextualSpacing w:val="0"/>
              <w:outlineLvl w:val="2"/>
              <w:rPr>
                <w:lang w:val="bg-BG"/>
              </w:rPr>
            </w:pPr>
            <w:r>
              <w:rPr>
                <w:lang w:val="bg-BG"/>
              </w:rPr>
              <w:t>….</w:t>
            </w:r>
          </w:p>
          <w:p w14:paraId="6E9E8214" w14:textId="77777777" w:rsidR="00BE564C" w:rsidRPr="00140B93" w:rsidRDefault="00BE564C" w:rsidP="00884026">
            <w:pPr>
              <w:pStyle w:val="Heading2"/>
              <w:contextualSpacing w:val="0"/>
              <w:outlineLvl w:val="1"/>
              <w:rPr>
                <w:lang w:val="bg-BG"/>
              </w:rPr>
            </w:pPr>
            <w:r>
              <w:rPr>
                <w:lang w:val="bg-BG"/>
              </w:rPr>
              <w:t>….</w:t>
            </w:r>
          </w:p>
          <w:p w14:paraId="51F13E1D" w14:textId="77777777" w:rsidR="00BE564C" w:rsidRPr="00CF1A49" w:rsidRDefault="00BE564C" w:rsidP="00884026">
            <w:pPr>
              <w:contextualSpacing w:val="0"/>
            </w:pPr>
            <w:r>
              <w:rPr>
                <w:lang w:val="bg-BG"/>
              </w:rPr>
              <w:t>….</w:t>
            </w:r>
          </w:p>
        </w:tc>
      </w:tr>
      <w:tr w:rsidR="00BE564C" w:rsidRPr="00CF1A49" w14:paraId="1D72F169" w14:textId="77777777" w:rsidTr="00884026">
        <w:tc>
          <w:tcPr>
            <w:tcW w:w="9290" w:type="dxa"/>
            <w:tcMar>
              <w:top w:w="216" w:type="dxa"/>
            </w:tcMar>
          </w:tcPr>
          <w:p w14:paraId="3140C930" w14:textId="77777777" w:rsidR="00BE564C" w:rsidRDefault="00BE564C" w:rsidP="00884026">
            <w:pPr>
              <w:pStyle w:val="Heading3"/>
              <w:contextualSpacing w:val="0"/>
              <w:outlineLvl w:val="2"/>
            </w:pPr>
            <w:r>
              <w:rPr>
                <w:lang w:val="bg-BG"/>
              </w:rPr>
              <w:t>….</w:t>
            </w:r>
          </w:p>
        </w:tc>
      </w:tr>
    </w:tbl>
    <w:p w14:paraId="5DA3FABF" w14:textId="77777777" w:rsidR="00BE564C" w:rsidRPr="00BE564C" w:rsidRDefault="00BE564C" w:rsidP="00BE564C">
      <w:pPr>
        <w:pStyle w:val="Heading1"/>
      </w:pPr>
      <w:r>
        <w:rPr>
          <w:lang w:val="bg-BG"/>
        </w:rPr>
        <w:t xml:space="preserve">Проблем </w:t>
      </w:r>
      <w:r>
        <w:t>6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E564C" w:rsidRPr="00CF1A49" w14:paraId="33847D48" w14:textId="77777777" w:rsidTr="00884026">
        <w:tc>
          <w:tcPr>
            <w:tcW w:w="9355" w:type="dxa"/>
          </w:tcPr>
          <w:p w14:paraId="76D754AA" w14:textId="77777777" w:rsidR="00BE564C" w:rsidRPr="00140B93" w:rsidRDefault="00BE564C" w:rsidP="00884026">
            <w:pPr>
              <w:pStyle w:val="Heading3"/>
              <w:contextualSpacing w:val="0"/>
              <w:outlineLvl w:val="2"/>
              <w:rPr>
                <w:lang w:val="bg-BG"/>
              </w:rPr>
            </w:pPr>
            <w:r>
              <w:rPr>
                <w:lang w:val="bg-BG"/>
              </w:rPr>
              <w:t>…</w:t>
            </w:r>
          </w:p>
          <w:p w14:paraId="3DD7F173" w14:textId="77777777" w:rsidR="00BE564C" w:rsidRPr="00140B93" w:rsidRDefault="00BE564C" w:rsidP="00884026">
            <w:pPr>
              <w:pStyle w:val="Heading2"/>
              <w:contextualSpacing w:val="0"/>
              <w:outlineLvl w:val="1"/>
              <w:rPr>
                <w:lang w:val="bg-BG"/>
              </w:rPr>
            </w:pPr>
            <w:r>
              <w:rPr>
                <w:lang w:val="bg-BG"/>
              </w:rPr>
              <w:t>….</w:t>
            </w:r>
          </w:p>
          <w:p w14:paraId="20568DA4" w14:textId="77777777" w:rsidR="00BE564C" w:rsidRPr="00CF1A49" w:rsidRDefault="00BE564C" w:rsidP="00884026">
            <w:pPr>
              <w:contextualSpacing w:val="0"/>
            </w:pPr>
            <w:r>
              <w:rPr>
                <w:lang w:val="bg-BG"/>
              </w:rPr>
              <w:t>…..</w:t>
            </w:r>
          </w:p>
        </w:tc>
      </w:tr>
      <w:tr w:rsidR="00BE564C" w:rsidRPr="00CF1A49" w14:paraId="7BAC1FE8" w14:textId="77777777" w:rsidTr="00884026">
        <w:tc>
          <w:tcPr>
            <w:tcW w:w="9355" w:type="dxa"/>
            <w:tcMar>
              <w:top w:w="216" w:type="dxa"/>
            </w:tcMar>
          </w:tcPr>
          <w:p w14:paraId="7CC70F8A" w14:textId="77777777" w:rsidR="00BE564C" w:rsidRPr="00140B93" w:rsidRDefault="00BE564C" w:rsidP="00884026">
            <w:pPr>
              <w:rPr>
                <w:lang w:val="bg-BG"/>
              </w:rPr>
            </w:pPr>
            <w:r>
              <w:rPr>
                <w:lang w:val="bg-BG"/>
              </w:rPr>
              <w:t>…..</w:t>
            </w:r>
          </w:p>
        </w:tc>
      </w:tr>
    </w:tbl>
    <w:p w14:paraId="15511460" w14:textId="77777777" w:rsidR="00BE564C" w:rsidRPr="00BE564C" w:rsidRDefault="00BE564C" w:rsidP="00BE564C">
      <w:pPr>
        <w:pStyle w:val="Heading1"/>
      </w:pPr>
      <w:r>
        <w:rPr>
          <w:lang w:val="bg-BG"/>
        </w:rPr>
        <w:t xml:space="preserve">Решение на проблем </w:t>
      </w:r>
      <w:r>
        <w:t>6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E564C" w:rsidRPr="00CF1A49" w14:paraId="665B52AD" w14:textId="77777777" w:rsidTr="00884026">
        <w:tc>
          <w:tcPr>
            <w:tcW w:w="9290" w:type="dxa"/>
          </w:tcPr>
          <w:p w14:paraId="62875B8C" w14:textId="77777777" w:rsidR="00BE564C" w:rsidRPr="00140B93" w:rsidRDefault="00BE564C" w:rsidP="00884026">
            <w:pPr>
              <w:pStyle w:val="Heading3"/>
              <w:contextualSpacing w:val="0"/>
              <w:outlineLvl w:val="2"/>
              <w:rPr>
                <w:lang w:val="bg-BG"/>
              </w:rPr>
            </w:pPr>
            <w:r>
              <w:rPr>
                <w:lang w:val="bg-BG"/>
              </w:rPr>
              <w:t>….</w:t>
            </w:r>
          </w:p>
          <w:p w14:paraId="7DCFFE4B" w14:textId="77777777" w:rsidR="00BE564C" w:rsidRPr="00140B93" w:rsidRDefault="00BE564C" w:rsidP="00884026">
            <w:pPr>
              <w:pStyle w:val="Heading2"/>
              <w:contextualSpacing w:val="0"/>
              <w:outlineLvl w:val="1"/>
              <w:rPr>
                <w:lang w:val="bg-BG"/>
              </w:rPr>
            </w:pPr>
            <w:r>
              <w:rPr>
                <w:lang w:val="bg-BG"/>
              </w:rPr>
              <w:lastRenderedPageBreak/>
              <w:t>….</w:t>
            </w:r>
          </w:p>
          <w:p w14:paraId="2F5B8DCA" w14:textId="77777777" w:rsidR="00BE564C" w:rsidRPr="00CF1A49" w:rsidRDefault="00BE564C" w:rsidP="00884026">
            <w:pPr>
              <w:contextualSpacing w:val="0"/>
            </w:pPr>
            <w:r>
              <w:rPr>
                <w:lang w:val="bg-BG"/>
              </w:rPr>
              <w:t>….</w:t>
            </w:r>
          </w:p>
        </w:tc>
      </w:tr>
      <w:tr w:rsidR="00BE564C" w:rsidRPr="00CF1A49" w14:paraId="32DB4AB8" w14:textId="77777777" w:rsidTr="00884026">
        <w:tc>
          <w:tcPr>
            <w:tcW w:w="9290" w:type="dxa"/>
            <w:tcMar>
              <w:top w:w="216" w:type="dxa"/>
            </w:tcMar>
          </w:tcPr>
          <w:p w14:paraId="587F9DF3" w14:textId="77777777" w:rsidR="00BE564C" w:rsidRDefault="00BE564C" w:rsidP="00884026">
            <w:pPr>
              <w:pStyle w:val="Heading3"/>
              <w:contextualSpacing w:val="0"/>
              <w:outlineLvl w:val="2"/>
            </w:pPr>
            <w:r>
              <w:rPr>
                <w:lang w:val="bg-BG"/>
              </w:rPr>
              <w:lastRenderedPageBreak/>
              <w:t>….</w:t>
            </w:r>
          </w:p>
        </w:tc>
      </w:tr>
    </w:tbl>
    <w:p w14:paraId="21CE4DB6" w14:textId="77777777" w:rsidR="00BE564C" w:rsidRPr="00BE564C" w:rsidRDefault="00BE564C" w:rsidP="00BE564C">
      <w:pPr>
        <w:pStyle w:val="Heading1"/>
      </w:pPr>
      <w:r>
        <w:rPr>
          <w:lang w:val="bg-BG"/>
        </w:rPr>
        <w:t xml:space="preserve">Проблем </w:t>
      </w:r>
      <w:r>
        <w:t>7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E564C" w:rsidRPr="00CF1A49" w14:paraId="7AA01BC6" w14:textId="77777777" w:rsidTr="00884026">
        <w:tc>
          <w:tcPr>
            <w:tcW w:w="9355" w:type="dxa"/>
          </w:tcPr>
          <w:p w14:paraId="028802EE" w14:textId="77777777" w:rsidR="00BE564C" w:rsidRPr="00140B93" w:rsidRDefault="00BE564C" w:rsidP="00884026">
            <w:pPr>
              <w:pStyle w:val="Heading3"/>
              <w:contextualSpacing w:val="0"/>
              <w:outlineLvl w:val="2"/>
              <w:rPr>
                <w:lang w:val="bg-BG"/>
              </w:rPr>
            </w:pPr>
            <w:r>
              <w:rPr>
                <w:lang w:val="bg-BG"/>
              </w:rPr>
              <w:t>…</w:t>
            </w:r>
          </w:p>
          <w:p w14:paraId="36E526B3" w14:textId="77777777" w:rsidR="00BE564C" w:rsidRPr="00140B93" w:rsidRDefault="00BE564C" w:rsidP="00884026">
            <w:pPr>
              <w:pStyle w:val="Heading2"/>
              <w:contextualSpacing w:val="0"/>
              <w:outlineLvl w:val="1"/>
              <w:rPr>
                <w:lang w:val="bg-BG"/>
              </w:rPr>
            </w:pPr>
            <w:r>
              <w:rPr>
                <w:lang w:val="bg-BG"/>
              </w:rPr>
              <w:t>….</w:t>
            </w:r>
          </w:p>
          <w:p w14:paraId="100A6A63" w14:textId="77777777" w:rsidR="00BE564C" w:rsidRPr="00CF1A49" w:rsidRDefault="00BE564C" w:rsidP="00884026">
            <w:pPr>
              <w:contextualSpacing w:val="0"/>
            </w:pPr>
            <w:r>
              <w:rPr>
                <w:lang w:val="bg-BG"/>
              </w:rPr>
              <w:t>…..</w:t>
            </w:r>
          </w:p>
        </w:tc>
      </w:tr>
      <w:tr w:rsidR="00BE564C" w:rsidRPr="00CF1A49" w14:paraId="6C3521C2" w14:textId="77777777" w:rsidTr="00884026">
        <w:tc>
          <w:tcPr>
            <w:tcW w:w="9355" w:type="dxa"/>
            <w:tcMar>
              <w:top w:w="216" w:type="dxa"/>
            </w:tcMar>
          </w:tcPr>
          <w:p w14:paraId="6B566387" w14:textId="77777777" w:rsidR="00BE564C" w:rsidRPr="00140B93" w:rsidRDefault="00BE564C" w:rsidP="00884026">
            <w:pPr>
              <w:rPr>
                <w:lang w:val="bg-BG"/>
              </w:rPr>
            </w:pPr>
            <w:r>
              <w:rPr>
                <w:lang w:val="bg-BG"/>
              </w:rPr>
              <w:t>…..</w:t>
            </w:r>
          </w:p>
        </w:tc>
      </w:tr>
    </w:tbl>
    <w:p w14:paraId="4D5D0916" w14:textId="77777777" w:rsidR="00BE564C" w:rsidRPr="00BE564C" w:rsidRDefault="00BE564C" w:rsidP="00BE564C">
      <w:pPr>
        <w:pStyle w:val="Heading1"/>
      </w:pPr>
      <w:r>
        <w:rPr>
          <w:lang w:val="bg-BG"/>
        </w:rPr>
        <w:t xml:space="preserve">Решение на проблем </w:t>
      </w:r>
      <w:r>
        <w:t>7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E564C" w:rsidRPr="00CF1A49" w14:paraId="135F6590" w14:textId="77777777" w:rsidTr="00884026">
        <w:tc>
          <w:tcPr>
            <w:tcW w:w="9290" w:type="dxa"/>
          </w:tcPr>
          <w:p w14:paraId="05326358" w14:textId="77777777" w:rsidR="00BE564C" w:rsidRPr="00140B93" w:rsidRDefault="00BE564C" w:rsidP="00884026">
            <w:pPr>
              <w:pStyle w:val="Heading3"/>
              <w:contextualSpacing w:val="0"/>
              <w:outlineLvl w:val="2"/>
              <w:rPr>
                <w:lang w:val="bg-BG"/>
              </w:rPr>
            </w:pPr>
            <w:r>
              <w:rPr>
                <w:lang w:val="bg-BG"/>
              </w:rPr>
              <w:t>….</w:t>
            </w:r>
          </w:p>
          <w:p w14:paraId="7919CBFB" w14:textId="77777777" w:rsidR="00BE564C" w:rsidRPr="00140B93" w:rsidRDefault="00BE564C" w:rsidP="00884026">
            <w:pPr>
              <w:pStyle w:val="Heading2"/>
              <w:contextualSpacing w:val="0"/>
              <w:outlineLvl w:val="1"/>
              <w:rPr>
                <w:lang w:val="bg-BG"/>
              </w:rPr>
            </w:pPr>
            <w:r>
              <w:rPr>
                <w:lang w:val="bg-BG"/>
              </w:rPr>
              <w:t>….</w:t>
            </w:r>
          </w:p>
          <w:p w14:paraId="6DB3520B" w14:textId="77777777" w:rsidR="00BE564C" w:rsidRPr="00CF1A49" w:rsidRDefault="00BE564C" w:rsidP="00884026">
            <w:pPr>
              <w:contextualSpacing w:val="0"/>
            </w:pPr>
            <w:r>
              <w:rPr>
                <w:lang w:val="bg-BG"/>
              </w:rPr>
              <w:t>….</w:t>
            </w:r>
          </w:p>
        </w:tc>
      </w:tr>
      <w:tr w:rsidR="00BE564C" w:rsidRPr="00CF1A49" w14:paraId="0B9A6F51" w14:textId="77777777" w:rsidTr="00884026">
        <w:tc>
          <w:tcPr>
            <w:tcW w:w="9290" w:type="dxa"/>
            <w:tcMar>
              <w:top w:w="216" w:type="dxa"/>
            </w:tcMar>
          </w:tcPr>
          <w:p w14:paraId="4DC7F8A3" w14:textId="77777777" w:rsidR="00BE564C" w:rsidRDefault="00BE564C" w:rsidP="00884026">
            <w:pPr>
              <w:pStyle w:val="Heading3"/>
              <w:contextualSpacing w:val="0"/>
              <w:outlineLvl w:val="2"/>
            </w:pPr>
            <w:r>
              <w:rPr>
                <w:lang w:val="bg-BG"/>
              </w:rPr>
              <w:t>….</w:t>
            </w:r>
          </w:p>
        </w:tc>
      </w:tr>
    </w:tbl>
    <w:p w14:paraId="3EAD31B2" w14:textId="77777777" w:rsidR="00B51D1B" w:rsidRPr="00140B93" w:rsidRDefault="00B51D1B" w:rsidP="00140B93">
      <w:pPr>
        <w:pStyle w:val="Heading1"/>
        <w:rPr>
          <w:lang w:val="bg-BG"/>
        </w:rPr>
      </w:pPr>
    </w:p>
    <w:sectPr w:rsidR="00B51D1B" w:rsidRPr="00140B93" w:rsidSect="005A1B10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515FA" w14:textId="77777777" w:rsidR="00E62BCA" w:rsidRDefault="00E62BCA" w:rsidP="0068194B">
      <w:r>
        <w:separator/>
      </w:r>
    </w:p>
    <w:p w14:paraId="7DC90B22" w14:textId="77777777" w:rsidR="00E62BCA" w:rsidRDefault="00E62BCA"/>
    <w:p w14:paraId="24BD0619" w14:textId="77777777" w:rsidR="00E62BCA" w:rsidRDefault="00E62BCA"/>
  </w:endnote>
  <w:endnote w:type="continuationSeparator" w:id="0">
    <w:p w14:paraId="43914095" w14:textId="77777777" w:rsidR="00E62BCA" w:rsidRDefault="00E62BCA" w:rsidP="0068194B">
      <w:r>
        <w:continuationSeparator/>
      </w:r>
    </w:p>
    <w:p w14:paraId="366775EA" w14:textId="77777777" w:rsidR="00E62BCA" w:rsidRDefault="00E62BCA"/>
    <w:p w14:paraId="3A235E10" w14:textId="77777777" w:rsidR="00E62BCA" w:rsidRDefault="00E62B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5DAD6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564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EC96" w14:textId="77777777" w:rsidR="00140B93" w:rsidRPr="00140B93" w:rsidRDefault="00140B93">
    <w:pPr>
      <w:pStyle w:val="Footer"/>
      <w:rPr>
        <w:lang w:val="bg-BG"/>
      </w:rPr>
    </w:pPr>
    <w:r w:rsidRPr="00140B93">
      <w:rPr>
        <w:lang w:val="bg-BG"/>
      </w:rPr>
      <w:t>Национална програма “Обучение за ИТ кариера”, професия “Приложен програмист”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F5651" w14:textId="77777777" w:rsidR="00E62BCA" w:rsidRDefault="00E62BCA" w:rsidP="0068194B">
      <w:r>
        <w:separator/>
      </w:r>
    </w:p>
    <w:p w14:paraId="2D9F2DA1" w14:textId="77777777" w:rsidR="00E62BCA" w:rsidRDefault="00E62BCA"/>
    <w:p w14:paraId="4EA648E9" w14:textId="77777777" w:rsidR="00E62BCA" w:rsidRDefault="00E62BCA"/>
  </w:footnote>
  <w:footnote w:type="continuationSeparator" w:id="0">
    <w:p w14:paraId="51617F06" w14:textId="77777777" w:rsidR="00E62BCA" w:rsidRDefault="00E62BCA" w:rsidP="0068194B">
      <w:r>
        <w:continuationSeparator/>
      </w:r>
    </w:p>
    <w:p w14:paraId="2452F00F" w14:textId="77777777" w:rsidR="00E62BCA" w:rsidRDefault="00E62BCA"/>
    <w:p w14:paraId="1CD031FD" w14:textId="77777777" w:rsidR="00E62BCA" w:rsidRDefault="00E62B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13FB7" w14:textId="77777777" w:rsidR="00140B93" w:rsidRPr="00140B93" w:rsidRDefault="00140B93">
    <w:pPr>
      <w:pStyle w:val="Header"/>
      <w:rPr>
        <w:lang w:val="ru-RU"/>
      </w:rPr>
    </w:pPr>
    <w:r>
      <w:rPr>
        <w:lang w:val="bg-BG"/>
      </w:rPr>
      <w:t>Изпит по Модул 2 „Интернет програмиране“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BB18E" w14:textId="77777777" w:rsidR="00236D54" w:rsidRPr="00140B93" w:rsidRDefault="00F476C4" w:rsidP="005A1B10">
    <w:pPr>
      <w:pStyle w:val="Header"/>
      <w:rPr>
        <w:lang w:val="bg-BG"/>
      </w:rPr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7FD74A" wp14:editId="6172F2D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049779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  <w:r w:rsidR="00140B93">
      <w:rPr>
        <w:lang w:val="bg-BG"/>
      </w:rPr>
      <w:t>Изпит по Модул 2 „Интернет програмиране“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DQxMTc1NjOxMDBX0lEKTi0uzszPAykwqgUAEj7UviwAAAA="/>
  </w:docVars>
  <w:rsids>
    <w:rsidRoot w:val="00140B93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0B93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B2FA5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25C5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37A7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7B22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0B65"/>
    <w:rsid w:val="00BB4E51"/>
    <w:rsid w:val="00BD431F"/>
    <w:rsid w:val="00BE423E"/>
    <w:rsid w:val="00BE564C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2BCA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6026E"/>
  <w15:chartTrackingRefBased/>
  <w15:docId w15:val="{22DF4CCB-70F0-44B2-B5C9-965D2F0E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ellyS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014CBA25154A81A2ACD58425A1F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D7078-C562-420B-A08F-8B686798A50C}"/>
      </w:docPartPr>
      <w:docPartBody>
        <w:p w:rsidR="00145CA8" w:rsidRDefault="00D30E43">
          <w:pPr>
            <w:pStyle w:val="10014CBA25154A81A2ACD58425A1F06C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E43"/>
    <w:rsid w:val="00145CA8"/>
    <w:rsid w:val="00C44DC2"/>
    <w:rsid w:val="00D30E43"/>
    <w:rsid w:val="00DB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0014CBA25154A81A2ACD58425A1F06C">
    <w:name w:val="10014CBA25154A81A2ACD58425A1F06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64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WinDellyS</dc:creator>
  <cp:keywords/>
  <dc:description/>
  <cp:lastModifiedBy>Калин Тодоров</cp:lastModifiedBy>
  <cp:revision>4</cp:revision>
  <dcterms:created xsi:type="dcterms:W3CDTF">2019-12-14T10:04:00Z</dcterms:created>
  <dcterms:modified xsi:type="dcterms:W3CDTF">2022-02-12T18:04:00Z</dcterms:modified>
  <cp:category/>
</cp:coreProperties>
</file>