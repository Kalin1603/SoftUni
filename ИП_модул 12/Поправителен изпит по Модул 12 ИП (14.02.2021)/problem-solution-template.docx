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41B7" w14:textId="77777777" w:rsidR="00140B93" w:rsidRPr="002D6F23" w:rsidRDefault="00140B93">
      <w:pPr>
        <w:rPr>
          <w:lang w:val="bg-BG"/>
        </w:rPr>
      </w:pPr>
    </w:p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BE564C" w14:paraId="3443C903" w14:textId="77777777" w:rsidTr="00140B93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C82CF9E" w14:textId="0079235E" w:rsidR="00692703" w:rsidRPr="00FE2E3F" w:rsidRDefault="00FE2E3F" w:rsidP="00913946">
            <w:pPr>
              <w:pStyle w:val="Title"/>
              <w:rPr>
                <w:sz w:val="40"/>
                <w:szCs w:val="40"/>
                <w:lang w:val="bg-BG"/>
              </w:rPr>
            </w:pPr>
            <w:r>
              <w:rPr>
                <w:rStyle w:val="IntenseEmphasis"/>
                <w:lang w:val="bg-BG"/>
              </w:rPr>
              <w:t>Калин Тодоров Тодоров</w:t>
            </w:r>
          </w:p>
          <w:p w14:paraId="1163947A" w14:textId="77777777" w:rsidR="00692703" w:rsidRPr="00140B93" w:rsidRDefault="00140B93" w:rsidP="00140B93">
            <w:pPr>
              <w:pStyle w:val="ContactInfoEmphasis"/>
              <w:contextualSpacing w:val="0"/>
              <w:rPr>
                <w:sz w:val="28"/>
                <w:szCs w:val="28"/>
                <w:lang w:val="bg-BG"/>
              </w:rPr>
            </w:pPr>
            <w:r w:rsidRPr="00140B93">
              <w:rPr>
                <w:sz w:val="28"/>
                <w:szCs w:val="28"/>
                <w:lang w:val="bg-BG"/>
              </w:rPr>
              <w:t>Идентификационен</w:t>
            </w:r>
            <w:r w:rsidR="00692703" w:rsidRPr="00140B93">
              <w:rPr>
                <w:sz w:val="28"/>
                <w:szCs w:val="28"/>
                <w:lang w:val="ru-RU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alias w:val="Divider dot:"/>
                <w:tag w:val="Divider dot:"/>
                <w:id w:val="2000459528"/>
                <w:placeholder>
                  <w:docPart w:val="10014CBA25154A81A2ACD58425A1F06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40B93">
                  <w:rPr>
                    <w:sz w:val="28"/>
                    <w:szCs w:val="28"/>
                    <w:lang w:val="ru-RU"/>
                  </w:rPr>
                  <w:t>·</w:t>
                </w:r>
              </w:sdtContent>
            </w:sdt>
            <w:r w:rsidR="00692703" w:rsidRPr="00140B93">
              <w:rPr>
                <w:sz w:val="28"/>
                <w:szCs w:val="28"/>
                <w:lang w:val="ru-RU"/>
              </w:rPr>
              <w:t xml:space="preserve"> </w:t>
            </w:r>
            <w:r w:rsidRPr="00140B93">
              <w:rPr>
                <w:sz w:val="28"/>
                <w:szCs w:val="28"/>
                <w:lang w:val="bg-BG"/>
              </w:rPr>
              <w:t>номер</w:t>
            </w:r>
          </w:p>
        </w:tc>
      </w:tr>
      <w:tr w:rsidR="009571D8" w:rsidRPr="00140B93" w14:paraId="72BB5A39" w14:textId="77777777" w:rsidTr="00140B93">
        <w:tc>
          <w:tcPr>
            <w:tcW w:w="9360" w:type="dxa"/>
            <w:tcMar>
              <w:top w:w="432" w:type="dxa"/>
            </w:tcMar>
          </w:tcPr>
          <w:p w14:paraId="278356E0" w14:textId="77777777" w:rsidR="001755A8" w:rsidRPr="00140B93" w:rsidRDefault="00140B93" w:rsidP="00140B93">
            <w:pPr>
              <w:rPr>
                <w:sz w:val="24"/>
                <w:szCs w:val="24"/>
                <w:lang w:val="bg-BG"/>
              </w:rPr>
            </w:pPr>
            <w:r w:rsidRPr="00140B93">
              <w:rPr>
                <w:b/>
                <w:sz w:val="24"/>
                <w:szCs w:val="24"/>
                <w:lang w:val="bg-BG"/>
              </w:rPr>
              <w:t>Обучаващ център:</w:t>
            </w:r>
            <w:r w:rsidRPr="00140B93">
              <w:rPr>
                <w:sz w:val="24"/>
                <w:szCs w:val="24"/>
                <w:lang w:val="bg-BG"/>
              </w:rPr>
              <w:t xml:space="preserve"> …….</w:t>
            </w:r>
          </w:p>
          <w:p w14:paraId="74A8A098" w14:textId="77777777" w:rsidR="00140B93" w:rsidRPr="00140B93" w:rsidRDefault="00140B93" w:rsidP="00140B93">
            <w:pPr>
              <w:contextualSpacing w:val="0"/>
              <w:rPr>
                <w:sz w:val="24"/>
                <w:szCs w:val="24"/>
                <w:lang w:val="bg-BG"/>
              </w:rPr>
            </w:pPr>
            <w:r w:rsidRPr="00140B93">
              <w:rPr>
                <w:b/>
                <w:sz w:val="24"/>
                <w:szCs w:val="24"/>
                <w:lang w:val="bg-BG"/>
              </w:rPr>
              <w:t>Водещ преподавател:</w:t>
            </w:r>
            <w:r w:rsidRPr="00140B93">
              <w:rPr>
                <w:sz w:val="24"/>
                <w:szCs w:val="24"/>
                <w:lang w:val="bg-BG"/>
              </w:rPr>
              <w:t xml:space="preserve"> …….</w:t>
            </w:r>
          </w:p>
          <w:p w14:paraId="0425E387" w14:textId="77777777" w:rsidR="00140B93" w:rsidRPr="00140B93" w:rsidRDefault="00140B93" w:rsidP="00140B93">
            <w:pPr>
              <w:contextualSpacing w:val="0"/>
              <w:rPr>
                <w:sz w:val="24"/>
                <w:szCs w:val="24"/>
                <w:lang w:val="bg-BG"/>
              </w:rPr>
            </w:pPr>
            <w:r w:rsidRPr="00140B93">
              <w:rPr>
                <w:b/>
                <w:sz w:val="24"/>
                <w:szCs w:val="24"/>
                <w:lang w:val="bg-BG"/>
              </w:rPr>
              <w:t>Група:</w:t>
            </w:r>
            <w:r w:rsidRPr="00140B93">
              <w:rPr>
                <w:sz w:val="24"/>
                <w:szCs w:val="24"/>
                <w:lang w:val="bg-BG"/>
              </w:rPr>
              <w:t xml:space="preserve"> ……</w:t>
            </w:r>
          </w:p>
          <w:p w14:paraId="3C9672B5" w14:textId="77777777" w:rsidR="00140B93" w:rsidRPr="00140B93" w:rsidRDefault="00140B93" w:rsidP="00140B93">
            <w:pPr>
              <w:contextualSpacing w:val="0"/>
              <w:rPr>
                <w:lang w:val="bg-BG"/>
              </w:rPr>
            </w:pPr>
            <w:r w:rsidRPr="00140B93">
              <w:rPr>
                <w:b/>
                <w:sz w:val="24"/>
                <w:szCs w:val="24"/>
                <w:lang w:val="bg-BG"/>
              </w:rPr>
              <w:t>Училище:</w:t>
            </w:r>
            <w:r w:rsidRPr="00140B93">
              <w:rPr>
                <w:sz w:val="24"/>
                <w:szCs w:val="24"/>
                <w:lang w:val="bg-BG"/>
              </w:rPr>
              <w:t xml:space="preserve"> ……</w:t>
            </w:r>
          </w:p>
        </w:tc>
      </w:tr>
    </w:tbl>
    <w:p w14:paraId="1881400F" w14:textId="77777777" w:rsidR="004E01EB" w:rsidRPr="00CF1A49" w:rsidRDefault="00140B93" w:rsidP="004E01EB">
      <w:pPr>
        <w:pStyle w:val="Heading1"/>
      </w:pPr>
      <w:r>
        <w:rPr>
          <w:lang w:val="bg-BG"/>
        </w:rPr>
        <w:t>Проблем 1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4A86DA0" w14:textId="77777777" w:rsidTr="00D66A52">
        <w:tc>
          <w:tcPr>
            <w:tcW w:w="9355" w:type="dxa"/>
          </w:tcPr>
          <w:p w14:paraId="6120068E" w14:textId="03259586" w:rsidR="001E3120" w:rsidRPr="002D6F23" w:rsidRDefault="002D6F23" w:rsidP="00140B93">
            <w:pPr>
              <w:contextualSpacing w:val="0"/>
              <w:rPr>
                <w:lang w:val="bg-BG"/>
              </w:rPr>
            </w:pPr>
            <w:r>
              <w:rPr>
                <w:lang w:val="bg-BG"/>
              </w:rPr>
              <w:t xml:space="preserve">При стартиране на приложението възниква грешка: </w:t>
            </w:r>
            <w:r>
              <w:t>“’Contact’ does not contain a definition for Name…”</w:t>
            </w:r>
          </w:p>
        </w:tc>
      </w:tr>
      <w:tr w:rsidR="00F61DF9" w:rsidRPr="00CF1A49" w14:paraId="5CCA1464" w14:textId="77777777" w:rsidTr="00F61DF9">
        <w:tc>
          <w:tcPr>
            <w:tcW w:w="9355" w:type="dxa"/>
            <w:tcMar>
              <w:top w:w="216" w:type="dxa"/>
            </w:tcMar>
          </w:tcPr>
          <w:p w14:paraId="6C824626" w14:textId="4924D713" w:rsidR="00F61DF9" w:rsidRPr="00140B93" w:rsidRDefault="00F61DF9" w:rsidP="00F61DF9">
            <w:pPr>
              <w:rPr>
                <w:lang w:val="bg-BG"/>
              </w:rPr>
            </w:pPr>
          </w:p>
        </w:tc>
      </w:tr>
    </w:tbl>
    <w:p w14:paraId="4F7D3271" w14:textId="77777777" w:rsidR="00DA59AA" w:rsidRPr="00CF1A49" w:rsidRDefault="00140B93" w:rsidP="0097790C">
      <w:pPr>
        <w:pStyle w:val="Heading1"/>
      </w:pPr>
      <w:r>
        <w:rPr>
          <w:lang w:val="bg-BG"/>
        </w:rPr>
        <w:t>Решение на проблем 1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16E8C5C" w14:textId="77777777" w:rsidTr="00140B93">
        <w:tc>
          <w:tcPr>
            <w:tcW w:w="9290" w:type="dxa"/>
          </w:tcPr>
          <w:p w14:paraId="6216D822" w14:textId="74985276" w:rsidR="007538DC" w:rsidRPr="002D6F23" w:rsidRDefault="002D6F23" w:rsidP="00140B93">
            <w:pPr>
              <w:contextualSpacing w:val="0"/>
            </w:pPr>
            <w:r>
              <w:rPr>
                <w:lang w:val="bg-BG"/>
              </w:rPr>
              <w:t xml:space="preserve">В модела </w:t>
            </w:r>
            <w:proofErr w:type="spellStart"/>
            <w:r>
              <w:t>Contact.cs</w:t>
            </w:r>
            <w:proofErr w:type="spellEnd"/>
            <w:r>
              <w:rPr>
                <w:lang w:val="bg-BG"/>
              </w:rPr>
              <w:t xml:space="preserve">, който се намира в папка </w:t>
            </w:r>
            <w:r>
              <w:t>Entity</w:t>
            </w:r>
            <w:r>
              <w:rPr>
                <w:lang w:val="bg-BG"/>
              </w:rPr>
              <w:t xml:space="preserve"> в проекта </w:t>
            </w:r>
            <w:r>
              <w:t xml:space="preserve">Data, </w:t>
            </w:r>
            <w:r>
              <w:rPr>
                <w:lang w:val="bg-BG"/>
              </w:rPr>
              <w:t xml:space="preserve">има правописна грешка на свойството </w:t>
            </w:r>
            <w:r>
              <w:t>Name</w:t>
            </w:r>
          </w:p>
        </w:tc>
      </w:tr>
      <w:tr w:rsidR="00F61DF9" w:rsidRPr="00CF1A49" w14:paraId="36E7B87D" w14:textId="77777777" w:rsidTr="00140B93">
        <w:tc>
          <w:tcPr>
            <w:tcW w:w="9290" w:type="dxa"/>
            <w:tcMar>
              <w:top w:w="216" w:type="dxa"/>
            </w:tcMar>
          </w:tcPr>
          <w:p w14:paraId="290B7080" w14:textId="12A06AD6" w:rsidR="00F61DF9" w:rsidRDefault="00F61DF9" w:rsidP="00140B93">
            <w:pPr>
              <w:pStyle w:val="Heading3"/>
              <w:contextualSpacing w:val="0"/>
              <w:outlineLvl w:val="2"/>
            </w:pPr>
          </w:p>
        </w:tc>
      </w:tr>
    </w:tbl>
    <w:p w14:paraId="729D7304" w14:textId="77777777" w:rsidR="00140B93" w:rsidRPr="00CF1A49" w:rsidRDefault="00140B93" w:rsidP="00140B93">
      <w:pPr>
        <w:pStyle w:val="Heading1"/>
      </w:pPr>
      <w:r>
        <w:rPr>
          <w:lang w:val="bg-BG"/>
        </w:rPr>
        <w:t>Проблем 2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40B93" w:rsidRPr="00CF1A49" w14:paraId="3E767167" w14:textId="77777777" w:rsidTr="00ED191A">
        <w:tc>
          <w:tcPr>
            <w:tcW w:w="9355" w:type="dxa"/>
          </w:tcPr>
          <w:p w14:paraId="1A515D56" w14:textId="2935BE27" w:rsidR="00140B93" w:rsidRPr="008B34E2" w:rsidRDefault="008B34E2" w:rsidP="00ED191A">
            <w:pPr>
              <w:contextualSpacing w:val="0"/>
              <w:rPr>
                <w:lang w:val="bg-BG"/>
              </w:rPr>
            </w:pPr>
            <w:r>
              <w:rPr>
                <w:lang w:val="bg-BG"/>
              </w:rPr>
              <w:t>Записите в базата от данни не се променят при редакция</w:t>
            </w:r>
          </w:p>
        </w:tc>
      </w:tr>
      <w:tr w:rsidR="00140B93" w:rsidRPr="00CF1A49" w14:paraId="70A22A89" w14:textId="77777777" w:rsidTr="00ED191A">
        <w:tc>
          <w:tcPr>
            <w:tcW w:w="9355" w:type="dxa"/>
            <w:tcMar>
              <w:top w:w="216" w:type="dxa"/>
            </w:tcMar>
          </w:tcPr>
          <w:p w14:paraId="60E948FE" w14:textId="0DCCA667" w:rsidR="00140B93" w:rsidRPr="00140B93" w:rsidRDefault="00140B93" w:rsidP="00ED191A">
            <w:pPr>
              <w:rPr>
                <w:lang w:val="bg-BG"/>
              </w:rPr>
            </w:pPr>
          </w:p>
        </w:tc>
      </w:tr>
    </w:tbl>
    <w:p w14:paraId="1846CA0D" w14:textId="77777777" w:rsidR="00140B93" w:rsidRPr="00CF1A49" w:rsidRDefault="00140B93" w:rsidP="00140B93">
      <w:pPr>
        <w:pStyle w:val="Heading1"/>
      </w:pPr>
      <w:r>
        <w:rPr>
          <w:lang w:val="bg-BG"/>
        </w:rPr>
        <w:t>Решение на проблем 2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40B93" w:rsidRPr="00CF1A49" w14:paraId="07A8F919" w14:textId="77777777" w:rsidTr="00140B93">
        <w:tc>
          <w:tcPr>
            <w:tcW w:w="9290" w:type="dxa"/>
          </w:tcPr>
          <w:p w14:paraId="44E105D1" w14:textId="5A4CD55E" w:rsidR="00140B93" w:rsidRPr="008B34E2" w:rsidRDefault="008B34E2" w:rsidP="00ED191A">
            <w:pPr>
              <w:contextualSpacing w:val="0"/>
              <w:rPr>
                <w:lang w:val="bg-BG"/>
              </w:rPr>
            </w:pPr>
            <w:r>
              <w:rPr>
                <w:lang w:val="bg-BG"/>
              </w:rPr>
              <w:t xml:space="preserve">В </w:t>
            </w:r>
            <w:r>
              <w:t xml:space="preserve">Post </w:t>
            </w:r>
            <w:r>
              <w:rPr>
                <w:lang w:val="bg-BG"/>
              </w:rPr>
              <w:t xml:space="preserve">методът на </w:t>
            </w:r>
            <w:r>
              <w:t xml:space="preserve">Edit </w:t>
            </w:r>
            <w:r>
              <w:rPr>
                <w:lang w:val="bg-BG"/>
              </w:rPr>
              <w:t xml:space="preserve">трябва да се добави -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context.SaveChangesAsync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</w:tc>
      </w:tr>
      <w:tr w:rsidR="00140B93" w:rsidRPr="00CF1A49" w14:paraId="6AE1721F" w14:textId="77777777" w:rsidTr="00140B93">
        <w:tc>
          <w:tcPr>
            <w:tcW w:w="9290" w:type="dxa"/>
            <w:tcMar>
              <w:top w:w="216" w:type="dxa"/>
            </w:tcMar>
          </w:tcPr>
          <w:p w14:paraId="7868E335" w14:textId="32327C7E" w:rsidR="00140B93" w:rsidRDefault="00140B93" w:rsidP="00ED191A">
            <w:pPr>
              <w:pStyle w:val="Heading3"/>
              <w:contextualSpacing w:val="0"/>
              <w:outlineLvl w:val="2"/>
            </w:pPr>
          </w:p>
        </w:tc>
      </w:tr>
    </w:tbl>
    <w:p w14:paraId="65E3F17E" w14:textId="77777777" w:rsidR="00140B93" w:rsidRPr="00CF1A49" w:rsidRDefault="00140B93" w:rsidP="00140B93">
      <w:pPr>
        <w:pStyle w:val="Heading1"/>
      </w:pPr>
      <w:r>
        <w:rPr>
          <w:lang w:val="bg-BG"/>
        </w:rPr>
        <w:t>Проблем 3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40B93" w:rsidRPr="00CF1A49" w14:paraId="0C1F5C33" w14:textId="77777777" w:rsidTr="00ED191A">
        <w:tc>
          <w:tcPr>
            <w:tcW w:w="9355" w:type="dxa"/>
          </w:tcPr>
          <w:p w14:paraId="19D499DC" w14:textId="06FBCD99" w:rsidR="00140B93" w:rsidRPr="00CF1A49" w:rsidRDefault="00E13D0F" w:rsidP="00ED191A">
            <w:pPr>
              <w:contextualSpacing w:val="0"/>
            </w:pP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редакция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запис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визуализира</w:t>
            </w:r>
            <w:proofErr w:type="spellEnd"/>
            <w:r>
              <w:t xml:space="preserve"> email-a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контакта</w:t>
            </w:r>
            <w:proofErr w:type="spellEnd"/>
          </w:p>
        </w:tc>
      </w:tr>
      <w:tr w:rsidR="00140B93" w:rsidRPr="00CF1A49" w14:paraId="470EE065" w14:textId="77777777" w:rsidTr="00ED191A">
        <w:tc>
          <w:tcPr>
            <w:tcW w:w="9355" w:type="dxa"/>
            <w:tcMar>
              <w:top w:w="216" w:type="dxa"/>
            </w:tcMar>
          </w:tcPr>
          <w:p w14:paraId="2A20CAC0" w14:textId="2A46A96B" w:rsidR="00140B93" w:rsidRPr="00140B93" w:rsidRDefault="00140B93" w:rsidP="00ED191A">
            <w:pPr>
              <w:rPr>
                <w:lang w:val="bg-BG"/>
              </w:rPr>
            </w:pPr>
          </w:p>
        </w:tc>
      </w:tr>
    </w:tbl>
    <w:p w14:paraId="20C368D2" w14:textId="77777777" w:rsidR="00140B93" w:rsidRPr="00CF1A49" w:rsidRDefault="00140B93" w:rsidP="00140B93">
      <w:pPr>
        <w:pStyle w:val="Heading1"/>
      </w:pPr>
      <w:r>
        <w:rPr>
          <w:lang w:val="bg-BG"/>
        </w:rPr>
        <w:lastRenderedPageBreak/>
        <w:t>Решение на проблем 3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40B93" w:rsidRPr="00CF1A49" w14:paraId="4E178A3E" w14:textId="77777777" w:rsidTr="00BB0B65">
        <w:tc>
          <w:tcPr>
            <w:tcW w:w="9290" w:type="dxa"/>
          </w:tcPr>
          <w:p w14:paraId="5B43AB82" w14:textId="36BB2896" w:rsidR="00140B93" w:rsidRPr="00E13D0F" w:rsidRDefault="00E13D0F" w:rsidP="00ED191A">
            <w:pPr>
              <w:contextualSpacing w:val="0"/>
              <w:rPr>
                <w:lang w:val="bg-BG"/>
              </w:rPr>
            </w:pPr>
            <w:r>
              <w:rPr>
                <w:lang w:val="bg-BG"/>
              </w:rPr>
              <w:t xml:space="preserve">В </w:t>
            </w:r>
            <w:r>
              <w:t xml:space="preserve">GET </w:t>
            </w:r>
            <w:r>
              <w:rPr>
                <w:lang w:val="bg-BG"/>
              </w:rPr>
              <w:t xml:space="preserve">методът на </w:t>
            </w:r>
            <w:r>
              <w:t xml:space="preserve">Edit </w:t>
            </w:r>
            <w:r>
              <w:rPr>
                <w:lang w:val="bg-BG"/>
              </w:rPr>
              <w:t xml:space="preserve">трябва да се добави -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Email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contact.Email</w:t>
            </w:r>
            <w:proofErr w:type="spellEnd"/>
          </w:p>
        </w:tc>
      </w:tr>
      <w:tr w:rsidR="00140B93" w:rsidRPr="00CF1A49" w14:paraId="6608AADB" w14:textId="77777777" w:rsidTr="00BB0B65">
        <w:tc>
          <w:tcPr>
            <w:tcW w:w="9290" w:type="dxa"/>
            <w:tcMar>
              <w:top w:w="216" w:type="dxa"/>
            </w:tcMar>
          </w:tcPr>
          <w:p w14:paraId="781F5B90" w14:textId="1D8F8F06" w:rsidR="00140B93" w:rsidRDefault="00140B93" w:rsidP="00ED191A">
            <w:pPr>
              <w:pStyle w:val="Heading3"/>
              <w:contextualSpacing w:val="0"/>
              <w:outlineLvl w:val="2"/>
            </w:pPr>
          </w:p>
        </w:tc>
      </w:tr>
    </w:tbl>
    <w:p w14:paraId="758F8406" w14:textId="77777777" w:rsidR="00BB0B65" w:rsidRPr="00CF1A49" w:rsidRDefault="00BB0B65" w:rsidP="00BB0B65">
      <w:pPr>
        <w:pStyle w:val="Heading1"/>
      </w:pPr>
      <w:r>
        <w:rPr>
          <w:lang w:val="bg-BG"/>
        </w:rPr>
        <w:t>Проблем 4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B0B65" w:rsidRPr="00CF1A49" w14:paraId="10EEBA69" w14:textId="77777777" w:rsidTr="00ED191A">
        <w:tc>
          <w:tcPr>
            <w:tcW w:w="9355" w:type="dxa"/>
          </w:tcPr>
          <w:p w14:paraId="068AABD5" w14:textId="2398A952" w:rsidR="00BB0B65" w:rsidRPr="00CF1A49" w:rsidRDefault="00E13D0F" w:rsidP="00ED191A">
            <w:pPr>
              <w:contextualSpacing w:val="0"/>
            </w:pPr>
            <w:r>
              <w:rPr>
                <w:lang w:val="bg-BG"/>
              </w:rPr>
              <w:t xml:space="preserve">Полето </w:t>
            </w:r>
            <w:r>
              <w:t xml:space="preserve">Note </w:t>
            </w:r>
            <w:proofErr w:type="spellStart"/>
            <w:r>
              <w:t>трябва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бъде</w:t>
            </w:r>
            <w:proofErr w:type="spellEnd"/>
            <w:r>
              <w:t xml:space="preserve"> с </w:t>
            </w:r>
            <w:proofErr w:type="spellStart"/>
            <w:r>
              <w:t>дължина</w:t>
            </w:r>
            <w:proofErr w:type="spellEnd"/>
            <w:r>
              <w:t xml:space="preserve"> </w:t>
            </w:r>
            <w:proofErr w:type="spellStart"/>
            <w:r>
              <w:t>по-малка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100 </w:t>
            </w:r>
            <w:proofErr w:type="spellStart"/>
            <w:r>
              <w:t>символа</w:t>
            </w:r>
            <w:proofErr w:type="spellEnd"/>
            <w:r>
              <w:t xml:space="preserve"> и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опит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съхранение</w:t>
            </w:r>
            <w:proofErr w:type="spellEnd"/>
            <w:r>
              <w:t>/</w:t>
            </w:r>
            <w:proofErr w:type="spellStart"/>
            <w:r>
              <w:t>редакция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запис</w:t>
            </w:r>
            <w:proofErr w:type="spellEnd"/>
            <w:r>
              <w:t xml:space="preserve"> </w:t>
            </w:r>
            <w:proofErr w:type="spellStart"/>
            <w:r>
              <w:t>със</w:t>
            </w:r>
            <w:proofErr w:type="spellEnd"/>
            <w:r>
              <w:t xml:space="preserve"> </w:t>
            </w:r>
            <w:proofErr w:type="spellStart"/>
            <w:r>
              <w:t>стойност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полето</w:t>
            </w:r>
            <w:proofErr w:type="spellEnd"/>
            <w:r>
              <w:t xml:space="preserve"> Note </w:t>
            </w:r>
            <w:proofErr w:type="spellStart"/>
            <w:r>
              <w:t>по-дълга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100 </w:t>
            </w:r>
            <w:proofErr w:type="spellStart"/>
            <w:r>
              <w:t>символа</w:t>
            </w:r>
            <w:proofErr w:type="spellEnd"/>
            <w:r>
              <w:t xml:space="preserve"> </w:t>
            </w:r>
            <w:proofErr w:type="spellStart"/>
            <w:r>
              <w:t>трябва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визуализира</w:t>
            </w:r>
            <w:proofErr w:type="spellEnd"/>
            <w:r>
              <w:t xml:space="preserve"> </w:t>
            </w:r>
            <w:proofErr w:type="spellStart"/>
            <w:r>
              <w:t>валидационна</w:t>
            </w:r>
            <w:proofErr w:type="spellEnd"/>
            <w:r>
              <w:t xml:space="preserve"> </w:t>
            </w:r>
            <w:proofErr w:type="spellStart"/>
            <w:r>
              <w:t>грешка</w:t>
            </w:r>
            <w:proofErr w:type="spellEnd"/>
            <w:r>
              <w:t xml:space="preserve"> „Note must be under 100 characters“</w:t>
            </w:r>
          </w:p>
        </w:tc>
      </w:tr>
      <w:tr w:rsidR="00BB0B65" w:rsidRPr="00CF1A49" w14:paraId="003045DB" w14:textId="77777777" w:rsidTr="00ED191A">
        <w:tc>
          <w:tcPr>
            <w:tcW w:w="9355" w:type="dxa"/>
            <w:tcMar>
              <w:top w:w="216" w:type="dxa"/>
            </w:tcMar>
          </w:tcPr>
          <w:p w14:paraId="3172122E" w14:textId="32A4700E" w:rsidR="00BB0B65" w:rsidRPr="00140B93" w:rsidRDefault="00BB0B65" w:rsidP="00ED191A">
            <w:pPr>
              <w:rPr>
                <w:lang w:val="bg-BG"/>
              </w:rPr>
            </w:pPr>
          </w:p>
        </w:tc>
      </w:tr>
    </w:tbl>
    <w:p w14:paraId="56F49F8D" w14:textId="77777777" w:rsidR="00BB0B65" w:rsidRPr="00CF1A49" w:rsidRDefault="00BB0B65" w:rsidP="00BB0B65">
      <w:pPr>
        <w:pStyle w:val="Heading1"/>
      </w:pPr>
      <w:r>
        <w:rPr>
          <w:lang w:val="bg-BG"/>
        </w:rPr>
        <w:t>Решение на проблем 4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B0B65" w:rsidRPr="00CF1A49" w14:paraId="229AB96B" w14:textId="77777777" w:rsidTr="00BB0B65">
        <w:tc>
          <w:tcPr>
            <w:tcW w:w="9290" w:type="dxa"/>
          </w:tcPr>
          <w:p w14:paraId="5899E2B2" w14:textId="31BB517D" w:rsidR="00BB0B65" w:rsidRPr="003728C8" w:rsidRDefault="00E13D0F" w:rsidP="003728C8">
            <w:pPr>
              <w:autoSpaceDE w:val="0"/>
              <w:autoSpaceDN w:val="0"/>
              <w:adjustRightInd w:val="0"/>
            </w:pPr>
            <w:r>
              <w:rPr>
                <w:lang w:val="bg-BG"/>
              </w:rPr>
              <w:t xml:space="preserve">В моделите </w:t>
            </w:r>
            <w:r w:rsidR="003728C8" w:rsidRPr="003728C8">
              <w:rPr>
                <w:lang w:val="bg-BG"/>
              </w:rPr>
              <w:t>ContactsEditViewModel</w:t>
            </w:r>
            <w:r w:rsidR="003728C8">
              <w:rPr>
                <w:lang w:val="bg-BG"/>
              </w:rPr>
              <w:t xml:space="preserve"> и </w:t>
            </w:r>
            <w:r w:rsidR="003728C8" w:rsidRPr="003728C8">
              <w:rPr>
                <w:lang w:val="bg-BG"/>
              </w:rPr>
              <w:t>ContactsCreateViewModel</w:t>
            </w:r>
            <w:r w:rsidR="003728C8">
              <w:rPr>
                <w:lang w:val="bg-BG"/>
              </w:rPr>
              <w:t xml:space="preserve"> на свойството </w:t>
            </w:r>
            <w:r w:rsidR="003728C8">
              <w:t xml:space="preserve">Note </w:t>
            </w:r>
            <w:r w:rsidR="003728C8">
              <w:rPr>
                <w:lang w:val="bg-BG"/>
              </w:rPr>
              <w:t xml:space="preserve">трябва да се добави атрибут </w:t>
            </w:r>
            <w:r w:rsidR="003728C8">
              <w:t xml:space="preserve">- </w:t>
            </w:r>
            <w:proofErr w:type="spellStart"/>
            <w:r w:rsidR="003728C8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MaxLength</w:t>
            </w:r>
            <w:proofErr w:type="spellEnd"/>
            <w:r w:rsidR="003728C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(99, </w:t>
            </w:r>
            <w:proofErr w:type="spellStart"/>
            <w:r w:rsidR="003728C8"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ErrorMessage</w:t>
            </w:r>
            <w:proofErr w:type="spellEnd"/>
            <w:r w:rsidR="003728C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="003728C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"Note must be under 100 characters"</w:t>
            </w:r>
            <w:r w:rsidR="003728C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</w:tc>
      </w:tr>
      <w:tr w:rsidR="00BB0B65" w:rsidRPr="00CF1A49" w14:paraId="25FE4F72" w14:textId="77777777" w:rsidTr="00BB0B65">
        <w:tc>
          <w:tcPr>
            <w:tcW w:w="9290" w:type="dxa"/>
            <w:tcMar>
              <w:top w:w="216" w:type="dxa"/>
            </w:tcMar>
          </w:tcPr>
          <w:p w14:paraId="24C7F492" w14:textId="7A31F9DB" w:rsidR="00BB0B65" w:rsidRDefault="00BB0B65" w:rsidP="00ED191A">
            <w:pPr>
              <w:pStyle w:val="Heading3"/>
              <w:contextualSpacing w:val="0"/>
              <w:outlineLvl w:val="2"/>
            </w:pPr>
          </w:p>
        </w:tc>
      </w:tr>
    </w:tbl>
    <w:p w14:paraId="283A8A0E" w14:textId="77777777" w:rsidR="00BE564C" w:rsidRPr="00BE564C" w:rsidRDefault="00BE564C" w:rsidP="00BE564C">
      <w:pPr>
        <w:pStyle w:val="Heading1"/>
      </w:pPr>
      <w:r>
        <w:rPr>
          <w:lang w:val="bg-BG"/>
        </w:rPr>
        <w:t xml:space="preserve">Проблем </w:t>
      </w:r>
      <w:r>
        <w:t>5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E564C" w:rsidRPr="00CF1A49" w14:paraId="332B3094" w14:textId="77777777" w:rsidTr="00884026">
        <w:tc>
          <w:tcPr>
            <w:tcW w:w="9355" w:type="dxa"/>
          </w:tcPr>
          <w:p w14:paraId="0C5EFD61" w14:textId="470AB781" w:rsidR="00BE564C" w:rsidRPr="00CF1A49" w:rsidRDefault="003F346F" w:rsidP="00884026">
            <w:pPr>
              <w:contextualSpacing w:val="0"/>
            </w:pP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изтриване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контакт</w:t>
            </w:r>
            <w:proofErr w:type="spellEnd"/>
            <w:r>
              <w:t xml:space="preserve"> </w:t>
            </w:r>
            <w:proofErr w:type="spellStart"/>
            <w:r>
              <w:t>потребителя</w:t>
            </w:r>
            <w:proofErr w:type="spellEnd"/>
            <w:r>
              <w:t xml:space="preserve"> </w:t>
            </w:r>
            <w:proofErr w:type="spellStart"/>
            <w:r>
              <w:t>трябва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бъде</w:t>
            </w:r>
            <w:proofErr w:type="spellEnd"/>
            <w:r>
              <w:t xml:space="preserve"> </w:t>
            </w:r>
            <w:proofErr w:type="spellStart"/>
            <w:r>
              <w:t>върнат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страницата</w:t>
            </w:r>
            <w:proofErr w:type="spellEnd"/>
            <w:r>
              <w:t xml:space="preserve"> </w:t>
            </w:r>
            <w:proofErr w:type="spellStart"/>
            <w:r>
              <w:t>със</w:t>
            </w:r>
            <w:proofErr w:type="spellEnd"/>
            <w:r>
              <w:t xml:space="preserve"> </w:t>
            </w:r>
            <w:proofErr w:type="spellStart"/>
            <w:r>
              <w:t>списъка</w:t>
            </w:r>
            <w:proofErr w:type="spellEnd"/>
            <w:r>
              <w:t xml:space="preserve"> с </w:t>
            </w:r>
            <w:proofErr w:type="spellStart"/>
            <w:r>
              <w:t>всички</w:t>
            </w:r>
            <w:proofErr w:type="spellEnd"/>
            <w:r>
              <w:t xml:space="preserve"> </w:t>
            </w:r>
            <w:proofErr w:type="spellStart"/>
            <w:r>
              <w:t>контакти</w:t>
            </w:r>
            <w:proofErr w:type="spellEnd"/>
            <w:r>
              <w:t>.</w:t>
            </w:r>
          </w:p>
        </w:tc>
      </w:tr>
      <w:tr w:rsidR="00BE564C" w:rsidRPr="00CF1A49" w14:paraId="09F83EB5" w14:textId="77777777" w:rsidTr="00884026">
        <w:tc>
          <w:tcPr>
            <w:tcW w:w="9355" w:type="dxa"/>
            <w:tcMar>
              <w:top w:w="216" w:type="dxa"/>
            </w:tcMar>
          </w:tcPr>
          <w:p w14:paraId="1AF37C67" w14:textId="622BB50E" w:rsidR="00BE564C" w:rsidRPr="00140B93" w:rsidRDefault="00BE564C" w:rsidP="00884026">
            <w:pPr>
              <w:rPr>
                <w:lang w:val="bg-BG"/>
              </w:rPr>
            </w:pPr>
          </w:p>
        </w:tc>
      </w:tr>
    </w:tbl>
    <w:p w14:paraId="138A5D94" w14:textId="77777777" w:rsidR="00BE564C" w:rsidRPr="00BE564C" w:rsidRDefault="00BE564C" w:rsidP="00BE564C">
      <w:pPr>
        <w:pStyle w:val="Heading1"/>
      </w:pPr>
      <w:r>
        <w:rPr>
          <w:lang w:val="bg-BG"/>
        </w:rPr>
        <w:t xml:space="preserve">Решение на проблем </w:t>
      </w:r>
      <w:r>
        <w:t>5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E564C" w:rsidRPr="00CF1A49" w14:paraId="0B7EB045" w14:textId="77777777" w:rsidTr="00884026">
        <w:tc>
          <w:tcPr>
            <w:tcW w:w="9290" w:type="dxa"/>
          </w:tcPr>
          <w:p w14:paraId="47F00B28" w14:textId="77777777" w:rsidR="003F346F" w:rsidRDefault="003F346F" w:rsidP="00884026">
            <w:pPr>
              <w:contextualSpacing w:val="0"/>
              <w:rPr>
                <w:lang w:val="bg-BG"/>
              </w:rPr>
            </w:pPr>
            <w:r>
              <w:rPr>
                <w:lang w:val="bg-BG"/>
              </w:rPr>
              <w:t xml:space="preserve">В </w:t>
            </w:r>
            <w:r>
              <w:t xml:space="preserve">GET </w:t>
            </w:r>
            <w:r>
              <w:rPr>
                <w:lang w:val="bg-BG"/>
              </w:rPr>
              <w:t xml:space="preserve">методът на </w:t>
            </w:r>
            <w:r>
              <w:t xml:space="preserve">Delete </w:t>
            </w:r>
            <w:r>
              <w:rPr>
                <w:lang w:val="bg-BG"/>
              </w:rPr>
              <w:t>трябва да се добави –</w:t>
            </w:r>
          </w:p>
          <w:p w14:paraId="5C823D83" w14:textId="3EAB2D27" w:rsidR="00BE564C" w:rsidRPr="003F346F" w:rsidRDefault="003F346F" w:rsidP="00884026">
            <w:pPr>
              <w:contextualSpacing w:val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RedirectToAction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Index));</w:t>
            </w:r>
          </w:p>
        </w:tc>
      </w:tr>
      <w:tr w:rsidR="00BE564C" w:rsidRPr="00CF1A49" w14:paraId="3F3037F7" w14:textId="77777777" w:rsidTr="00884026">
        <w:tc>
          <w:tcPr>
            <w:tcW w:w="9290" w:type="dxa"/>
            <w:tcMar>
              <w:top w:w="216" w:type="dxa"/>
            </w:tcMar>
          </w:tcPr>
          <w:p w14:paraId="163D0D34" w14:textId="2CF1432F" w:rsidR="00BE564C" w:rsidRDefault="00BE564C" w:rsidP="00884026">
            <w:pPr>
              <w:pStyle w:val="Heading3"/>
              <w:contextualSpacing w:val="0"/>
              <w:outlineLvl w:val="2"/>
            </w:pPr>
          </w:p>
        </w:tc>
      </w:tr>
    </w:tbl>
    <w:p w14:paraId="37DFE1C9" w14:textId="77777777" w:rsidR="00BE564C" w:rsidRPr="00BE564C" w:rsidRDefault="00BE564C" w:rsidP="00BE564C">
      <w:pPr>
        <w:pStyle w:val="Heading1"/>
      </w:pPr>
      <w:r>
        <w:rPr>
          <w:lang w:val="bg-BG"/>
        </w:rPr>
        <w:t xml:space="preserve">Проблем </w:t>
      </w:r>
      <w:r>
        <w:t>6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E564C" w:rsidRPr="00CF1A49" w14:paraId="08BE5649" w14:textId="77777777" w:rsidTr="00884026">
        <w:tc>
          <w:tcPr>
            <w:tcW w:w="9355" w:type="dxa"/>
          </w:tcPr>
          <w:p w14:paraId="3CBF0F64" w14:textId="5E322407" w:rsidR="00BE564C" w:rsidRPr="00CF1A49" w:rsidRDefault="003728C8" w:rsidP="00884026">
            <w:pPr>
              <w:contextualSpacing w:val="0"/>
            </w:pPr>
            <w:proofErr w:type="spellStart"/>
            <w:r>
              <w:t>Валидационните</w:t>
            </w:r>
            <w:proofErr w:type="spellEnd"/>
            <w:r>
              <w:t xml:space="preserve"> </w:t>
            </w:r>
            <w:proofErr w:type="spellStart"/>
            <w:r>
              <w:t>грешки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email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визуализират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създаване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нов</w:t>
            </w:r>
            <w:proofErr w:type="spellEnd"/>
            <w:r>
              <w:t xml:space="preserve"> </w:t>
            </w:r>
            <w:proofErr w:type="spellStart"/>
            <w:r>
              <w:t>запис</w:t>
            </w:r>
            <w:proofErr w:type="spellEnd"/>
          </w:p>
        </w:tc>
      </w:tr>
      <w:tr w:rsidR="00BE564C" w:rsidRPr="00CF1A49" w14:paraId="7F782180" w14:textId="77777777" w:rsidTr="00884026">
        <w:tc>
          <w:tcPr>
            <w:tcW w:w="9355" w:type="dxa"/>
            <w:tcMar>
              <w:top w:w="216" w:type="dxa"/>
            </w:tcMar>
          </w:tcPr>
          <w:p w14:paraId="0900D1AA" w14:textId="668EDAE2" w:rsidR="00BE564C" w:rsidRPr="00140B93" w:rsidRDefault="00BE564C" w:rsidP="00884026">
            <w:pPr>
              <w:rPr>
                <w:lang w:val="bg-BG"/>
              </w:rPr>
            </w:pPr>
          </w:p>
        </w:tc>
      </w:tr>
    </w:tbl>
    <w:p w14:paraId="3EAA14ED" w14:textId="77777777" w:rsidR="00BE564C" w:rsidRPr="00BE564C" w:rsidRDefault="00BE564C" w:rsidP="00BE564C">
      <w:pPr>
        <w:pStyle w:val="Heading1"/>
      </w:pPr>
      <w:r>
        <w:rPr>
          <w:lang w:val="bg-BG"/>
        </w:rPr>
        <w:t xml:space="preserve">Решение на проблем </w:t>
      </w:r>
      <w:r>
        <w:t>6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E564C" w:rsidRPr="00CF1A49" w14:paraId="15A3F8AF" w14:textId="77777777" w:rsidTr="00884026">
        <w:tc>
          <w:tcPr>
            <w:tcW w:w="9290" w:type="dxa"/>
          </w:tcPr>
          <w:p w14:paraId="7AA7E25D" w14:textId="7C3744C8" w:rsidR="00BE564C" w:rsidRPr="003728C8" w:rsidRDefault="003728C8" w:rsidP="00884026">
            <w:pPr>
              <w:contextualSpacing w:val="0"/>
              <w:rPr>
                <w:lang w:val="bg-BG"/>
              </w:rPr>
            </w:pPr>
            <w:r>
              <w:rPr>
                <w:lang w:val="bg-BG"/>
              </w:rPr>
              <w:t xml:space="preserve">Във </w:t>
            </w:r>
            <w:r>
              <w:t>Views/Contacts/</w:t>
            </w:r>
            <w:proofErr w:type="spellStart"/>
            <w:r>
              <w:t>Create.cshtml</w:t>
            </w:r>
            <w:proofErr w:type="spellEnd"/>
            <w:r>
              <w:t xml:space="preserve"> </w:t>
            </w:r>
            <w:r>
              <w:rPr>
                <w:lang w:val="bg-BG"/>
              </w:rPr>
              <w:t xml:space="preserve">трябва да се добави -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span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asp-validation-for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="text-danger"&gt;&lt;/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span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  <w:tr w:rsidR="00BE564C" w:rsidRPr="00CF1A49" w14:paraId="5239A0C6" w14:textId="77777777" w:rsidTr="00884026">
        <w:tc>
          <w:tcPr>
            <w:tcW w:w="9290" w:type="dxa"/>
            <w:tcMar>
              <w:top w:w="216" w:type="dxa"/>
            </w:tcMar>
          </w:tcPr>
          <w:p w14:paraId="4E87FE75" w14:textId="16C76007" w:rsidR="00BE564C" w:rsidRDefault="00BE564C" w:rsidP="00884026">
            <w:pPr>
              <w:pStyle w:val="Heading3"/>
              <w:contextualSpacing w:val="0"/>
              <w:outlineLvl w:val="2"/>
            </w:pPr>
          </w:p>
        </w:tc>
      </w:tr>
    </w:tbl>
    <w:p w14:paraId="07D9B6B5" w14:textId="77777777" w:rsidR="00BE564C" w:rsidRPr="00BE564C" w:rsidRDefault="00BE564C" w:rsidP="00BE564C">
      <w:pPr>
        <w:pStyle w:val="Heading1"/>
      </w:pPr>
      <w:r>
        <w:rPr>
          <w:lang w:val="bg-BG"/>
        </w:rPr>
        <w:lastRenderedPageBreak/>
        <w:t xml:space="preserve">Проблем </w:t>
      </w:r>
      <w:r>
        <w:t>7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E564C" w:rsidRPr="00CF1A49" w14:paraId="07D508ED" w14:textId="77777777" w:rsidTr="00884026">
        <w:tc>
          <w:tcPr>
            <w:tcW w:w="9355" w:type="dxa"/>
          </w:tcPr>
          <w:p w14:paraId="4DAD2E46" w14:textId="014FAD2F" w:rsidR="00BE564C" w:rsidRPr="003728C8" w:rsidRDefault="003728C8" w:rsidP="00884026">
            <w:pPr>
              <w:contextualSpacing w:val="0"/>
              <w:rPr>
                <w:lang w:val="bg-BG"/>
              </w:rPr>
            </w:pPr>
            <w:r>
              <w:rPr>
                <w:lang w:val="bg-BG"/>
              </w:rPr>
              <w:t>Н</w:t>
            </w:r>
            <w:r>
              <w:t xml:space="preserve">е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визуализира</w:t>
            </w:r>
            <w:proofErr w:type="spellEnd"/>
            <w:r>
              <w:t xml:space="preserve"> </w:t>
            </w:r>
            <w:proofErr w:type="spellStart"/>
            <w:r>
              <w:t>връзка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изтриване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контак</w:t>
            </w:r>
            <w:proofErr w:type="spellEnd"/>
            <w:r>
              <w:rPr>
                <w:lang w:val="bg-BG"/>
              </w:rPr>
              <w:t>т</w:t>
            </w:r>
          </w:p>
        </w:tc>
      </w:tr>
      <w:tr w:rsidR="00BE564C" w:rsidRPr="00CF1A49" w14:paraId="0A6EEB65" w14:textId="77777777" w:rsidTr="00884026">
        <w:tc>
          <w:tcPr>
            <w:tcW w:w="9355" w:type="dxa"/>
            <w:tcMar>
              <w:top w:w="216" w:type="dxa"/>
            </w:tcMar>
          </w:tcPr>
          <w:p w14:paraId="12C4293E" w14:textId="67B886BB" w:rsidR="00BE564C" w:rsidRPr="00140B93" w:rsidRDefault="00BE564C" w:rsidP="00884026">
            <w:pPr>
              <w:rPr>
                <w:lang w:val="bg-BG"/>
              </w:rPr>
            </w:pPr>
          </w:p>
        </w:tc>
      </w:tr>
    </w:tbl>
    <w:p w14:paraId="5C493A30" w14:textId="77777777" w:rsidR="00BE564C" w:rsidRPr="00BE564C" w:rsidRDefault="00BE564C" w:rsidP="00BE564C">
      <w:pPr>
        <w:pStyle w:val="Heading1"/>
      </w:pPr>
      <w:r>
        <w:rPr>
          <w:lang w:val="bg-BG"/>
        </w:rPr>
        <w:t xml:space="preserve">Решение на проблем </w:t>
      </w:r>
      <w:r>
        <w:t>7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E564C" w:rsidRPr="00CF1A49" w14:paraId="6B756FE9" w14:textId="77777777" w:rsidTr="00884026">
        <w:tc>
          <w:tcPr>
            <w:tcW w:w="9290" w:type="dxa"/>
          </w:tcPr>
          <w:p w14:paraId="088EDB08" w14:textId="02C8C716" w:rsidR="00BE564C" w:rsidRPr="003728C8" w:rsidRDefault="003F346F" w:rsidP="00884026">
            <w:pPr>
              <w:contextualSpacing w:val="0"/>
              <w:rPr>
                <w:lang w:val="bg-BG"/>
              </w:rPr>
            </w:pPr>
            <w:r>
              <w:rPr>
                <w:lang w:val="bg-BG"/>
              </w:rPr>
              <w:t xml:space="preserve">Трябва да се добави ново </w:t>
            </w:r>
            <w:r>
              <w:t>View</w:t>
            </w:r>
            <w:r>
              <w:rPr>
                <w:lang w:val="bg-BG"/>
              </w:rPr>
              <w:t xml:space="preserve"> с име </w:t>
            </w:r>
            <w:r>
              <w:t>Delete</w:t>
            </w:r>
            <w:r>
              <w:rPr>
                <w:lang w:val="bg-BG"/>
              </w:rPr>
              <w:t>.</w:t>
            </w:r>
            <w:proofErr w:type="spellStart"/>
            <w:r>
              <w:t>cshtml</w:t>
            </w:r>
            <w:proofErr w:type="spellEnd"/>
            <w:r>
              <w:t xml:space="preserve"> </w:t>
            </w:r>
            <w:r>
              <w:rPr>
                <w:lang w:val="bg-BG"/>
              </w:rPr>
              <w:t>във</w:t>
            </w:r>
            <w:r>
              <w:t xml:space="preserve"> </w:t>
            </w:r>
            <w:r>
              <w:t>Views/Contacts</w:t>
            </w:r>
            <w:r>
              <w:rPr>
                <w:lang w:val="bg-BG"/>
              </w:rPr>
              <w:t xml:space="preserve"> и в</w:t>
            </w:r>
            <w:r w:rsidR="003728C8">
              <w:rPr>
                <w:lang w:val="bg-BG"/>
              </w:rPr>
              <w:t xml:space="preserve">ъв </w:t>
            </w:r>
            <w:r w:rsidR="003728C8">
              <w:t>Views/Contacts/</w:t>
            </w:r>
            <w:proofErr w:type="spellStart"/>
            <w:r w:rsidR="003728C8">
              <w:t>Index.cshtml</w:t>
            </w:r>
            <w:proofErr w:type="spellEnd"/>
            <w:r w:rsidR="003728C8">
              <w:t xml:space="preserve"> </w:t>
            </w:r>
            <w:r w:rsidR="003728C8">
              <w:rPr>
                <w:lang w:val="bg-BG"/>
              </w:rPr>
              <w:t xml:space="preserve">трябва да се добави - </w:t>
            </w:r>
            <w:r w:rsidR="003728C8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 w:rsidR="003728C8"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</w:t>
            </w:r>
            <w:r w:rsidR="003728C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3728C8"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asp-action</w:t>
            </w:r>
            <w:r w:rsidR="003728C8">
              <w:rPr>
                <w:rFonts w:ascii="Cascadia Mono" w:hAnsi="Cascadia Mono" w:cs="Cascadia Mono"/>
                <w:color w:val="0000FF"/>
                <w:sz w:val="19"/>
                <w:szCs w:val="19"/>
              </w:rPr>
              <w:t>="Delete"</w:t>
            </w:r>
            <w:r w:rsidR="003728C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3728C8"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asp-route-id</w:t>
            </w:r>
            <w:r w:rsidR="003728C8"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r w:rsidR="003728C8">
              <w:rPr>
                <w:rFonts w:ascii="Cascadia Mono" w:hAnsi="Cascadia Mono" w:cs="Cascadia Mono"/>
                <w:color w:val="000000"/>
                <w:sz w:val="19"/>
                <w:szCs w:val="19"/>
              </w:rPr>
              <w:t>@</w:t>
            </w:r>
            <w:proofErr w:type="spellStart"/>
            <w:r w:rsidR="003728C8">
              <w:rPr>
                <w:rFonts w:ascii="Cascadia Mono" w:hAnsi="Cascadia Mono" w:cs="Cascadia Mono"/>
                <w:color w:val="000000"/>
                <w:sz w:val="19"/>
                <w:szCs w:val="19"/>
              </w:rPr>
              <w:t>item.Id</w:t>
            </w:r>
            <w:proofErr w:type="spellEnd"/>
            <w:r w:rsidR="003728C8">
              <w:rPr>
                <w:rFonts w:ascii="Cascadia Mono" w:hAnsi="Cascadia Mono" w:cs="Cascadia Mono"/>
                <w:color w:val="0000FF"/>
                <w:sz w:val="19"/>
                <w:szCs w:val="19"/>
              </w:rPr>
              <w:t>"&gt;</w:t>
            </w:r>
            <w:r w:rsidR="003728C8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</w:t>
            </w:r>
            <w:r w:rsidR="003728C8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="003728C8"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</w:t>
            </w:r>
            <w:r w:rsidR="003728C8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  <w:tr w:rsidR="00BE564C" w:rsidRPr="00CF1A49" w14:paraId="78C0DEDF" w14:textId="77777777" w:rsidTr="00884026">
        <w:tc>
          <w:tcPr>
            <w:tcW w:w="9290" w:type="dxa"/>
            <w:tcMar>
              <w:top w:w="216" w:type="dxa"/>
            </w:tcMar>
          </w:tcPr>
          <w:p w14:paraId="13532BB8" w14:textId="0D4148F4" w:rsidR="00BE564C" w:rsidRPr="003728C8" w:rsidRDefault="00BE564C" w:rsidP="00884026">
            <w:pPr>
              <w:pStyle w:val="Heading3"/>
              <w:contextualSpacing w:val="0"/>
              <w:outlineLvl w:val="2"/>
            </w:pPr>
          </w:p>
        </w:tc>
      </w:tr>
    </w:tbl>
    <w:p w14:paraId="1A331796" w14:textId="77777777" w:rsidR="00B51D1B" w:rsidRPr="00140B93" w:rsidRDefault="00B51D1B" w:rsidP="00140B93">
      <w:pPr>
        <w:pStyle w:val="Heading1"/>
        <w:rPr>
          <w:lang w:val="bg-BG"/>
        </w:rPr>
      </w:pPr>
    </w:p>
    <w:sectPr w:rsidR="00B51D1B" w:rsidRPr="00140B93" w:rsidSect="005A1B10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3F742" w14:textId="77777777" w:rsidR="0006228B" w:rsidRDefault="0006228B" w:rsidP="0068194B">
      <w:r>
        <w:separator/>
      </w:r>
    </w:p>
    <w:p w14:paraId="658164BC" w14:textId="77777777" w:rsidR="0006228B" w:rsidRDefault="0006228B"/>
    <w:p w14:paraId="30025E42" w14:textId="77777777" w:rsidR="0006228B" w:rsidRDefault="0006228B"/>
  </w:endnote>
  <w:endnote w:type="continuationSeparator" w:id="0">
    <w:p w14:paraId="6476E957" w14:textId="77777777" w:rsidR="0006228B" w:rsidRDefault="0006228B" w:rsidP="0068194B">
      <w:r>
        <w:continuationSeparator/>
      </w:r>
    </w:p>
    <w:p w14:paraId="40E29170" w14:textId="77777777" w:rsidR="0006228B" w:rsidRDefault="0006228B"/>
    <w:p w14:paraId="4EF23F91" w14:textId="77777777" w:rsidR="0006228B" w:rsidRDefault="000622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64ACF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64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05CB" w14:textId="77777777" w:rsidR="00140B93" w:rsidRPr="00140B93" w:rsidRDefault="00140B93">
    <w:pPr>
      <w:pStyle w:val="Footer"/>
      <w:rPr>
        <w:lang w:val="bg-BG"/>
      </w:rPr>
    </w:pPr>
    <w:r w:rsidRPr="00140B93">
      <w:rPr>
        <w:lang w:val="bg-BG"/>
      </w:rPr>
      <w:t>Национална програма “Обучение за ИТ кариера”, професия “Приложен програмист”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82DC1" w14:textId="77777777" w:rsidR="0006228B" w:rsidRDefault="0006228B" w:rsidP="0068194B">
      <w:r>
        <w:separator/>
      </w:r>
    </w:p>
    <w:p w14:paraId="7C402910" w14:textId="77777777" w:rsidR="0006228B" w:rsidRDefault="0006228B"/>
    <w:p w14:paraId="44745701" w14:textId="77777777" w:rsidR="0006228B" w:rsidRDefault="0006228B"/>
  </w:footnote>
  <w:footnote w:type="continuationSeparator" w:id="0">
    <w:p w14:paraId="68867564" w14:textId="77777777" w:rsidR="0006228B" w:rsidRDefault="0006228B" w:rsidP="0068194B">
      <w:r>
        <w:continuationSeparator/>
      </w:r>
    </w:p>
    <w:p w14:paraId="09525D04" w14:textId="77777777" w:rsidR="0006228B" w:rsidRDefault="0006228B"/>
    <w:p w14:paraId="37C71435" w14:textId="77777777" w:rsidR="0006228B" w:rsidRDefault="000622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25225" w14:textId="77777777" w:rsidR="00140B93" w:rsidRPr="00140B93" w:rsidRDefault="00140B93">
    <w:pPr>
      <w:pStyle w:val="Header"/>
      <w:rPr>
        <w:lang w:val="ru-RU"/>
      </w:rPr>
    </w:pPr>
    <w:r>
      <w:rPr>
        <w:lang w:val="bg-BG"/>
      </w:rPr>
      <w:t>Изпит по Модул 2 „Интернет програмиране“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7A11D" w14:textId="77777777" w:rsidR="00236D54" w:rsidRPr="00140B93" w:rsidRDefault="00F476C4" w:rsidP="005A1B10">
    <w:pPr>
      <w:pStyle w:val="Header"/>
      <w:rPr>
        <w:lang w:val="bg-BG"/>
      </w:rPr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C3EB87" wp14:editId="3D2F85A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049779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  <w:r w:rsidR="00140B93">
      <w:rPr>
        <w:lang w:val="bg-BG"/>
      </w:rPr>
      <w:t>Изпит по Модул 2 „Интернет програмиране“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DQxMTc1NjOxMDBX0lEKTi0uzszPAykwqgUAEj7UviwAAAA="/>
  </w:docVars>
  <w:rsids>
    <w:rsidRoot w:val="00140B93"/>
    <w:rsid w:val="000001EF"/>
    <w:rsid w:val="00007322"/>
    <w:rsid w:val="00007728"/>
    <w:rsid w:val="00024584"/>
    <w:rsid w:val="00024730"/>
    <w:rsid w:val="00055E95"/>
    <w:rsid w:val="0006228B"/>
    <w:rsid w:val="0007021F"/>
    <w:rsid w:val="000B2BA5"/>
    <w:rsid w:val="000F2F8C"/>
    <w:rsid w:val="0010006E"/>
    <w:rsid w:val="001045A8"/>
    <w:rsid w:val="00114A91"/>
    <w:rsid w:val="00140B93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D6F23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28C8"/>
    <w:rsid w:val="003A0632"/>
    <w:rsid w:val="003A30E5"/>
    <w:rsid w:val="003A6ADF"/>
    <w:rsid w:val="003B5928"/>
    <w:rsid w:val="003D380F"/>
    <w:rsid w:val="003E160D"/>
    <w:rsid w:val="003F1D5F"/>
    <w:rsid w:val="003F346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2FA5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25C5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34E2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0B65"/>
    <w:rsid w:val="00BB4E51"/>
    <w:rsid w:val="00BD431F"/>
    <w:rsid w:val="00BE423E"/>
    <w:rsid w:val="00BE564C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3D0F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2E3F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9F029"/>
  <w15:chartTrackingRefBased/>
  <w15:docId w15:val="{22DF4CCB-70F0-44B2-B5C9-965D2F0E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elly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014CBA25154A81A2ACD58425A1F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D7078-C562-420B-A08F-8B686798A50C}"/>
      </w:docPartPr>
      <w:docPartBody>
        <w:p w:rsidR="00145CA8" w:rsidRDefault="00D30E43">
          <w:pPr>
            <w:pStyle w:val="10014CBA25154A81A2ACD58425A1F06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E43"/>
    <w:rsid w:val="00145CA8"/>
    <w:rsid w:val="007C6EED"/>
    <w:rsid w:val="00C44DC2"/>
    <w:rsid w:val="00D3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0014CBA25154A81A2ACD58425A1F06C">
    <w:name w:val="10014CBA25154A81A2ACD58425A1F06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66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WinDellyS</dc:creator>
  <cp:keywords/>
  <dc:description/>
  <cp:lastModifiedBy>Калин Тодоров</cp:lastModifiedBy>
  <cp:revision>5</cp:revision>
  <dcterms:created xsi:type="dcterms:W3CDTF">2019-12-14T10:04:00Z</dcterms:created>
  <dcterms:modified xsi:type="dcterms:W3CDTF">2022-02-13T19:50:00Z</dcterms:modified>
  <cp:category/>
</cp:coreProperties>
</file>